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78A" w14:textId="0CCA4D84" w:rsidR="003B5ECE" w:rsidRDefault="00ED037E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css</w:t>
      </w:r>
      <w:r w:rsidR="004C0EA5" w:rsidRPr="004C0EA5">
        <w:rPr>
          <w:rFonts w:ascii="Algerian" w:hAnsi="Algerian"/>
          <w:color w:val="0070C0"/>
        </w:rPr>
        <w:t xml:space="preserve"> </w:t>
      </w:r>
      <w:r w:rsidR="00F70DBD">
        <w:rPr>
          <w:rFonts w:ascii="Algerian" w:hAnsi="Algerian"/>
          <w:color w:val="BF8F00" w:themeColor="accent4" w:themeShade="BF"/>
        </w:rPr>
        <w:t>layout</w:t>
      </w:r>
    </w:p>
    <w:p w14:paraId="316D11B3" w14:textId="21FF72AC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404CDCB7" w14:textId="5BF28116" w:rsidR="004C0EA5" w:rsidRPr="00F70DBD" w:rsidRDefault="00F70DBD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fldChar w:fldCharType="begin"/>
      </w:r>
      <w:r>
        <w:rPr>
          <w:rFonts w:ascii="Verdana" w:hAnsi="Verdana"/>
          <w:sz w:val="44"/>
          <w:szCs w:val="44"/>
        </w:rPr>
        <w:instrText xml:space="preserve"> HYPERLINK "https://www.w3schools.com/css/css_z-index.asp" </w:instrText>
      </w:r>
      <w:r>
        <w:rPr>
          <w:rFonts w:ascii="Verdana" w:hAnsi="Verdana"/>
          <w:sz w:val="44"/>
          <w:szCs w:val="44"/>
        </w:rPr>
      </w:r>
      <w:r>
        <w:rPr>
          <w:rFonts w:ascii="Verdana" w:hAnsi="Verdana"/>
          <w:sz w:val="44"/>
          <w:szCs w:val="44"/>
        </w:rPr>
        <w:fldChar w:fldCharType="separate"/>
      </w:r>
      <w:r w:rsidRPr="00F70DBD">
        <w:rPr>
          <w:rStyle w:val="Hyperlink"/>
          <w:rFonts w:ascii="Verdana" w:hAnsi="Verdana"/>
          <w:sz w:val="44"/>
          <w:szCs w:val="44"/>
        </w:rPr>
        <w:t>Z-index</w:t>
      </w:r>
      <w:r w:rsidR="00ED037E" w:rsidRPr="00F70DBD">
        <w:rPr>
          <w:rStyle w:val="Hyperlink"/>
          <w:rFonts w:ascii="Verdana" w:hAnsi="Verdana"/>
          <w:sz w:val="44"/>
          <w:szCs w:val="44"/>
        </w:rPr>
        <w:t xml:space="preserve"> em CSS</w:t>
      </w:r>
    </w:p>
    <w:p w14:paraId="5FBC2667" w14:textId="62DBE2C0" w:rsidR="00535524" w:rsidRDefault="00F70DBD" w:rsidP="00323755">
      <w:pPr>
        <w:jc w:val="both"/>
        <w:rPr>
          <w:rStyle w:val="Hyperlink"/>
          <w:rFonts w:ascii="Verdana" w:hAnsi="Verdana"/>
          <w:color w:val="auto"/>
          <w:sz w:val="32"/>
          <w:szCs w:val="32"/>
          <w:u w:val="none"/>
        </w:rPr>
      </w:pPr>
      <w:r>
        <w:rPr>
          <w:rFonts w:ascii="Verdana" w:hAnsi="Verdana"/>
          <w:sz w:val="44"/>
          <w:szCs w:val="44"/>
        </w:rPr>
        <w:fldChar w:fldCharType="end"/>
      </w:r>
      <w:r w:rsidR="00ED037E" w:rsidRPr="00ED037E">
        <w:rPr>
          <w:rStyle w:val="Hyperlink"/>
          <w:rFonts w:ascii="Verdana" w:hAnsi="Verdana"/>
          <w:sz w:val="32"/>
          <w:szCs w:val="32"/>
          <w:u w:val="none"/>
        </w:rPr>
        <w:tab/>
      </w:r>
      <w:r>
        <w:rPr>
          <w:rStyle w:val="Hyperlink"/>
          <w:rFonts w:ascii="Verdana" w:hAnsi="Verdana"/>
          <w:color w:val="auto"/>
          <w:sz w:val="32"/>
          <w:szCs w:val="32"/>
          <w:u w:val="none"/>
        </w:rPr>
        <w:t>A propriedade z-index é usada para controlar a sobreposição de elementos em uma página.</w:t>
      </w:r>
    </w:p>
    <w:p w14:paraId="368EA645" w14:textId="05592064" w:rsidR="00F70DBD" w:rsidRDefault="00F70DBD" w:rsidP="00323755">
      <w:pPr>
        <w:jc w:val="both"/>
        <w:rPr>
          <w:rStyle w:val="Hyperlink"/>
          <w:rFonts w:ascii="Verdana" w:hAnsi="Verdana"/>
          <w:color w:val="auto"/>
          <w:sz w:val="32"/>
          <w:szCs w:val="32"/>
          <w:u w:val="none"/>
        </w:rPr>
      </w:pPr>
      <w:r>
        <w:rPr>
          <w:rFonts w:ascii="Verdana" w:hAnsi="Verdan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4EF1BB2" wp14:editId="7066BCA7">
            <wp:simplePos x="0" y="0"/>
            <wp:positionH relativeFrom="column">
              <wp:posOffset>3697964</wp:posOffset>
            </wp:positionH>
            <wp:positionV relativeFrom="paragraph">
              <wp:posOffset>2229043</wp:posOffset>
            </wp:positionV>
            <wp:extent cx="2647785" cy="3366398"/>
            <wp:effectExtent l="0" t="0" r="635" b="5715"/>
            <wp:wrapThrough wrapText="bothSides">
              <wp:wrapPolygon edited="0">
                <wp:start x="0" y="0"/>
                <wp:lineTo x="0" y="21514"/>
                <wp:lineTo x="21450" y="21514"/>
                <wp:lineTo x="214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785" cy="336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yperlink"/>
          <w:rFonts w:ascii="Verdana" w:hAnsi="Verdana"/>
          <w:color w:val="auto"/>
          <w:sz w:val="32"/>
          <w:szCs w:val="32"/>
          <w:u w:val="none"/>
        </w:rPr>
        <w:tab/>
        <w:t>O z-index é uma propriedade que especifica a ordem de empilhamento de um elemento em relação aos outros elementos na mesma página. Elementos com um z-index maior são sobrepostos por elementos com z-index menor. Se dois elementos tem o mesmo z-index, a ordem de empilhamento será determinada pela ordem em que aparecem no código HTML, onde o último elemento aparece no topo.</w:t>
      </w:r>
    </w:p>
    <w:p w14:paraId="74FD23D3" w14:textId="655975EE" w:rsidR="00F70DBD" w:rsidRDefault="00F70DBD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drawing>
          <wp:inline distT="0" distB="0" distL="0" distR="0" wp14:anchorId="6A4DE977" wp14:editId="4D89A037">
            <wp:extent cx="3545834" cy="194011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35" cy="194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2AF6" w14:textId="608B3FD4" w:rsidR="003C03AE" w:rsidRPr="003C03AE" w:rsidRDefault="003C03AE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A74856" wp14:editId="6E81B1F3">
            <wp:simplePos x="0" y="0"/>
            <wp:positionH relativeFrom="page">
              <wp:posOffset>4779064</wp:posOffset>
            </wp:positionH>
            <wp:positionV relativeFrom="paragraph">
              <wp:posOffset>1143414</wp:posOffset>
            </wp:positionV>
            <wp:extent cx="2773901" cy="1544824"/>
            <wp:effectExtent l="0" t="0" r="7620" b="0"/>
            <wp:wrapThrough wrapText="bothSides">
              <wp:wrapPolygon edited="0">
                <wp:start x="0" y="0"/>
                <wp:lineTo x="0" y="21316"/>
                <wp:lineTo x="21511" y="21316"/>
                <wp:lineTo x="2151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86" b="29526"/>
                    <a:stretch/>
                  </pic:blipFill>
                  <pic:spPr bwMode="auto">
                    <a:xfrm>
                      <a:off x="0" y="0"/>
                      <a:ext cx="2774806" cy="154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sz w:val="32"/>
          <w:szCs w:val="32"/>
        </w:rPr>
        <w:t xml:space="preserve">Neste exemplo, temos três caixas com diferentes cores de fundo. A propriedade z-index é usada para definir a ordem de empilhamento. A box3 será exibida no topo, em seguida pela box2 e por último a box1. É importante notar que z-index só tem efeito em elementos que têm posição diferente de ‘static’. Portanto, é preciso definir a </w:t>
      </w:r>
      <w:r>
        <w:rPr>
          <w:rFonts w:ascii="Verdana" w:hAnsi="Verdana"/>
          <w:noProof/>
          <w:sz w:val="32"/>
          <w:szCs w:val="32"/>
        </w:rPr>
        <w:lastRenderedPageBreak/>
        <w:t xml:space="preserve">propriedade ‘position’ como ‘relative’ ‘absolute’ ou ‘fixed’ para que funcione. Para entender melhor observe </w:t>
      </w:r>
      <w:hyperlink r:id="rId8" w:history="1">
        <w:r w:rsidRPr="003C03AE">
          <w:rPr>
            <w:rStyle w:val="Hyperlink"/>
            <w:rFonts w:ascii="Verdana" w:hAnsi="Verdana"/>
            <w:noProof/>
            <w:sz w:val="32"/>
            <w:szCs w:val="32"/>
          </w:rPr>
          <w:t>este exemplo</w:t>
        </w:r>
      </w:hyperlink>
      <w:r>
        <w:rPr>
          <w:rFonts w:ascii="Verdana" w:hAnsi="Verdana"/>
          <w:noProof/>
          <w:sz w:val="32"/>
          <w:szCs w:val="32"/>
        </w:rPr>
        <w:t>.</w:t>
      </w:r>
    </w:p>
    <w:p w14:paraId="191B9558" w14:textId="08AC677D" w:rsidR="00F70DBD" w:rsidRPr="00653332" w:rsidRDefault="00F70DBD" w:rsidP="00323755">
      <w:pPr>
        <w:jc w:val="both"/>
        <w:rPr>
          <w:rFonts w:ascii="Verdana" w:hAnsi="Verdana"/>
          <w:sz w:val="32"/>
          <w:szCs w:val="32"/>
        </w:rPr>
      </w:pPr>
    </w:p>
    <w:sectPr w:rsidR="00F70DBD" w:rsidRPr="00653332" w:rsidSect="003C03AE">
      <w:pgSz w:w="11906" w:h="16838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BD"/>
    <w:rsid w:val="000401B2"/>
    <w:rsid w:val="000D75D6"/>
    <w:rsid w:val="00260716"/>
    <w:rsid w:val="002C29A6"/>
    <w:rsid w:val="00323755"/>
    <w:rsid w:val="003B5ECE"/>
    <w:rsid w:val="003C03AE"/>
    <w:rsid w:val="003F0FC3"/>
    <w:rsid w:val="003F3A1E"/>
    <w:rsid w:val="004C0EA5"/>
    <w:rsid w:val="00535524"/>
    <w:rsid w:val="006269B0"/>
    <w:rsid w:val="00653332"/>
    <w:rsid w:val="0079678B"/>
    <w:rsid w:val="007D408D"/>
    <w:rsid w:val="00930A82"/>
    <w:rsid w:val="00B63657"/>
    <w:rsid w:val="00D471FC"/>
    <w:rsid w:val="00D556B5"/>
    <w:rsid w:val="00DD6398"/>
    <w:rsid w:val="00ED037E"/>
    <w:rsid w:val="00F56521"/>
    <w:rsid w:val="00F7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D4A5"/>
  <w15:chartTrackingRefBased/>
  <w15:docId w15:val="{1497C3E1-4181-46A3-A96B-9FF6F6A7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tryit.asp?filename=trycss_zindex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css%20templat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css template.dotx</Template>
  <TotalTime>17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2024-03-06T22:13:00Z</dcterms:created>
  <dcterms:modified xsi:type="dcterms:W3CDTF">2024-03-06T22:30:00Z</dcterms:modified>
</cp:coreProperties>
</file>