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F2FC" w14:textId="2A04C1F5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 w:rsidR="00B45000">
        <w:rPr>
          <w:rFonts w:ascii="Algerian" w:hAnsi="Algerian"/>
          <w:color w:val="BF8F00" w:themeColor="accent4" w:themeShade="BF"/>
        </w:rPr>
        <w:t>icons</w:t>
      </w:r>
    </w:p>
    <w:p w14:paraId="3B34AD60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EEC1137" w14:textId="77C434C8" w:rsidR="004C0EA5" w:rsidRDefault="00B45000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>
          <w:rPr>
            <w:rStyle w:val="Hyperlink"/>
            <w:rFonts w:ascii="Verdana" w:hAnsi="Verdana"/>
            <w:sz w:val="44"/>
            <w:szCs w:val="44"/>
          </w:rPr>
          <w:t>Ícones</w:t>
        </w:r>
      </w:hyperlink>
      <w:r w:rsidR="00ED037E">
        <w:rPr>
          <w:rStyle w:val="Hyperlink"/>
          <w:rFonts w:ascii="Verdana" w:hAnsi="Verdana"/>
          <w:sz w:val="44"/>
          <w:szCs w:val="44"/>
        </w:rPr>
        <w:t xml:space="preserve"> em CSS</w:t>
      </w:r>
    </w:p>
    <w:p w14:paraId="715D66E9" w14:textId="24960CD5" w:rsidR="00535524" w:rsidRPr="00653332" w:rsidRDefault="00ED037E" w:rsidP="00323755">
      <w:pPr>
        <w:jc w:val="both"/>
        <w:rPr>
          <w:rFonts w:ascii="Verdana" w:hAnsi="Verdana"/>
          <w:sz w:val="32"/>
          <w:szCs w:val="32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B45000">
        <w:rPr>
          <w:rStyle w:val="Hyperlink"/>
          <w:rFonts w:ascii="Verdana" w:hAnsi="Verdana"/>
          <w:color w:val="auto"/>
          <w:sz w:val="32"/>
          <w:szCs w:val="32"/>
          <w:u w:val="none"/>
        </w:rPr>
        <w:t>Para usar ícones em CSS, geralmente se utiliza fontes de ícones ou bibliotecas de ícones. Uma das maneiras mais comuns é usar a biblioteca Font Awesome, que fornece uma ampla variedade de ícones.</w:t>
      </w:r>
    </w:p>
    <w:sectPr w:rsidR="00535524" w:rsidRPr="0065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0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45000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93D4"/>
  <w15:chartTrackingRefBased/>
  <w15:docId w15:val="{BEC12A34-11DE-433F-A477-A3E44BCF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2024-03-01T10:49:00Z</dcterms:created>
  <dcterms:modified xsi:type="dcterms:W3CDTF">2024-03-01T10:58:00Z</dcterms:modified>
</cp:coreProperties>
</file>