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C143" w14:textId="078B9067" w:rsidR="003B5ECE" w:rsidRDefault="006D64C7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introduction</w:t>
      </w:r>
    </w:p>
    <w:p w14:paraId="2F4CD30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148630C" w14:textId="55C6608D" w:rsidR="004C0EA5" w:rsidRPr="006D64C7" w:rsidRDefault="006D64C7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"https://www.w3schools.com/css/css_intro.asp"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6D64C7">
        <w:rPr>
          <w:rStyle w:val="Hyperlink"/>
          <w:rFonts w:ascii="Verdana" w:hAnsi="Verdana"/>
          <w:sz w:val="44"/>
          <w:szCs w:val="44"/>
        </w:rPr>
        <w:t xml:space="preserve">Introdução </w:t>
      </w:r>
      <w:proofErr w:type="spellStart"/>
      <w:r w:rsidRPr="006D64C7">
        <w:rPr>
          <w:rStyle w:val="Hyperlink"/>
          <w:rFonts w:ascii="Verdana" w:hAnsi="Verdana"/>
          <w:sz w:val="44"/>
          <w:szCs w:val="44"/>
        </w:rPr>
        <w:t>ao</w:t>
      </w:r>
      <w:proofErr w:type="spellEnd"/>
      <w:r w:rsidRPr="006D64C7">
        <w:rPr>
          <w:rStyle w:val="Hyperlink"/>
          <w:rFonts w:ascii="Verdana" w:hAnsi="Verdana"/>
          <w:sz w:val="44"/>
          <w:szCs w:val="44"/>
        </w:rPr>
        <w:t xml:space="preserve"> CSS</w:t>
      </w:r>
    </w:p>
    <w:p w14:paraId="058936D6" w14:textId="77777777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 w:rsidR="007D408D">
        <w:rPr>
          <w:rFonts w:ascii="Verdana" w:hAnsi="Verdana"/>
          <w:sz w:val="32"/>
          <w:szCs w:val="32"/>
        </w:rPr>
        <w:tab/>
      </w:r>
      <w:r w:rsidRPr="006D64C7">
        <w:rPr>
          <w:rFonts w:ascii="Verdana" w:hAnsi="Verdana"/>
          <w:sz w:val="32"/>
          <w:szCs w:val="32"/>
        </w:rPr>
        <w:t>Claro, ficarei feliz em te ajudar a começar com CSS! Cascading Style Sheets (CSS) é uma linguagem de estilo usada para controlar a apresentação de documentos HTML ou XML. Com o CSS, você pode definir estilos para diferentes elementos em uma página web, como cores, fontes, espaçamentos, layouts e muito mais. Aqui estão alguns conceitos básicos para começar:</w:t>
      </w:r>
    </w:p>
    <w:p w14:paraId="7C09531B" w14:textId="77777777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</w:p>
    <w:p w14:paraId="0CC628D3" w14:textId="005F483A" w:rsidR="006D64C7" w:rsidRPr="006D64C7" w:rsidRDefault="006D64C7" w:rsidP="006D64C7">
      <w:pPr>
        <w:tabs>
          <w:tab w:val="left" w:pos="3420"/>
        </w:tabs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Seletores CSS</w:t>
      </w:r>
    </w:p>
    <w:p w14:paraId="2918DD6D" w14:textId="77777777" w:rsidR="006D64C7" w:rsidRPr="006D64C7" w:rsidRDefault="006D64C7" w:rsidP="006D64C7">
      <w:pPr>
        <w:ind w:firstLine="708"/>
        <w:jc w:val="both"/>
        <w:rPr>
          <w:rFonts w:ascii="Verdana" w:hAnsi="Verdana"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>Os seletores são usados para selecionar os elementos HTML aos quais você deseja aplicar estilos. Aqui estão alguns exemplos básicos:</w:t>
      </w:r>
    </w:p>
    <w:p w14:paraId="39F36FF8" w14:textId="77777777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</w:p>
    <w:p w14:paraId="4B1B60F9" w14:textId="18626BE7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Seletor de elemento</w:t>
      </w:r>
    </w:p>
    <w:p w14:paraId="46749A7C" w14:textId="73DF757C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5EAB1041" wp14:editId="18FE3BA2">
            <wp:extent cx="540004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6B15" w14:textId="23871D1C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Seletor de classe</w:t>
      </w:r>
    </w:p>
    <w:p w14:paraId="64D39B8F" w14:textId="4A1CB16A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49CF127D" wp14:editId="07646261">
            <wp:extent cx="540004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10E" w14:textId="6109481E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lastRenderedPageBreak/>
        <w:t>Seletor de ID</w:t>
      </w:r>
    </w:p>
    <w:p w14:paraId="64302F6E" w14:textId="197C6B38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552A1025" wp14:editId="3D81A8DD">
            <wp:extent cx="540004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8E0" w14:textId="387FEFC2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Propriedades e Valores</w:t>
      </w:r>
    </w:p>
    <w:p w14:paraId="1CFC3205" w14:textId="77777777" w:rsidR="006D64C7" w:rsidRPr="006D64C7" w:rsidRDefault="006D64C7" w:rsidP="006D64C7">
      <w:pPr>
        <w:ind w:firstLine="708"/>
        <w:jc w:val="both"/>
        <w:rPr>
          <w:rFonts w:ascii="Verdana" w:hAnsi="Verdana"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>As propriedades são características que você deseja estilizar, e os valores são as configurações dessas propriedades. Aqui estão alguns exemplos:</w:t>
      </w:r>
    </w:p>
    <w:p w14:paraId="121798BA" w14:textId="77777777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</w:p>
    <w:p w14:paraId="2E4ABFCF" w14:textId="537B33D2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Cor de fundo</w:t>
      </w:r>
    </w:p>
    <w:p w14:paraId="6FFD335B" w14:textId="303A9BE4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b/>
          <w:bCs/>
          <w:noProof/>
        </w:rPr>
        <w:drawing>
          <wp:inline distT="0" distB="0" distL="0" distR="0" wp14:anchorId="0B8F2E23" wp14:editId="79411996">
            <wp:extent cx="5400040" cy="1005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4C7">
        <w:rPr>
          <w:rFonts w:ascii="Verdana" w:hAnsi="Verdana"/>
          <w:b/>
          <w:bCs/>
          <w:sz w:val="32"/>
          <w:szCs w:val="32"/>
        </w:rPr>
        <w:t>Cor do texto</w:t>
      </w:r>
    </w:p>
    <w:p w14:paraId="769DE663" w14:textId="77777777" w:rsid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D2BF780" wp14:editId="612DA65D">
            <wp:extent cx="5400040" cy="1005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2B4" w14:textId="21F78874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Fonte</w:t>
      </w:r>
    </w:p>
    <w:p w14:paraId="6F0FDAC3" w14:textId="4B6FEF7D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0436B8C" wp14:editId="61F32F2F">
            <wp:extent cx="5400040" cy="1005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B28" w14:textId="7329B451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Box Model</w:t>
      </w:r>
    </w:p>
    <w:p w14:paraId="48DDFFCC" w14:textId="77777777" w:rsidR="006D64C7" w:rsidRPr="006D64C7" w:rsidRDefault="006D64C7" w:rsidP="006D64C7">
      <w:pPr>
        <w:ind w:firstLine="708"/>
        <w:jc w:val="both"/>
        <w:rPr>
          <w:rFonts w:ascii="Verdana" w:hAnsi="Verdana"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 xml:space="preserve">O modelo de caixa é fundamental no layout CSS. Cada elemento HTML é considerado uma caixa, e o </w:t>
      </w:r>
      <w:r w:rsidRPr="006D64C7">
        <w:rPr>
          <w:rFonts w:ascii="Verdana" w:hAnsi="Verdana"/>
          <w:sz w:val="32"/>
          <w:szCs w:val="32"/>
        </w:rPr>
        <w:lastRenderedPageBreak/>
        <w:t>modelo de caixa inclui propriedades como margem, borda, preenchimento e tamanho.</w:t>
      </w:r>
    </w:p>
    <w:p w14:paraId="07AB0F07" w14:textId="77777777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</w:p>
    <w:p w14:paraId="486C31D2" w14:textId="1EFD36BD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Margem, borda e preenchimento</w:t>
      </w:r>
    </w:p>
    <w:p w14:paraId="5F77F8C9" w14:textId="006EF9FF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C796BB3" wp14:editId="40723FA3">
            <wp:extent cx="5400040" cy="136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0E8A" w14:textId="4DBE778D" w:rsidR="006D64C7" w:rsidRPr="006D64C7" w:rsidRDefault="006D64C7" w:rsidP="006D64C7">
      <w:pPr>
        <w:jc w:val="both"/>
        <w:rPr>
          <w:rFonts w:ascii="Verdana" w:hAnsi="Verdana"/>
          <w:b/>
          <w:bCs/>
          <w:sz w:val="32"/>
          <w:szCs w:val="32"/>
        </w:rPr>
      </w:pPr>
      <w:r w:rsidRPr="006D64C7">
        <w:rPr>
          <w:rFonts w:ascii="Verdana" w:hAnsi="Verdana"/>
          <w:b/>
          <w:bCs/>
          <w:sz w:val="32"/>
          <w:szCs w:val="32"/>
        </w:rPr>
        <w:t>Layout</w:t>
      </w:r>
    </w:p>
    <w:p w14:paraId="01016300" w14:textId="2D6D1B56" w:rsidR="006D64C7" w:rsidRPr="006D64C7" w:rsidRDefault="006D64C7" w:rsidP="006D64C7">
      <w:pPr>
        <w:ind w:firstLine="708"/>
        <w:jc w:val="both"/>
        <w:rPr>
          <w:rFonts w:ascii="Verdana" w:hAnsi="Verdana"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>O layout no CSS pode ser controlado usando propriedades como `display`, `position`, `</w:t>
      </w:r>
      <w:proofErr w:type="spellStart"/>
      <w:r w:rsidRPr="006D64C7">
        <w:rPr>
          <w:rFonts w:ascii="Verdana" w:hAnsi="Verdana"/>
          <w:sz w:val="32"/>
          <w:szCs w:val="32"/>
        </w:rPr>
        <w:t>float</w:t>
      </w:r>
      <w:proofErr w:type="spellEnd"/>
      <w:r w:rsidRPr="006D64C7">
        <w:rPr>
          <w:rFonts w:ascii="Verdana" w:hAnsi="Verdana"/>
          <w:sz w:val="32"/>
          <w:szCs w:val="32"/>
        </w:rPr>
        <w:t>`, `</w:t>
      </w:r>
      <w:proofErr w:type="spellStart"/>
      <w:r w:rsidRPr="006D64C7">
        <w:rPr>
          <w:rFonts w:ascii="Verdana" w:hAnsi="Verdana"/>
          <w:sz w:val="32"/>
          <w:szCs w:val="32"/>
        </w:rPr>
        <w:t>flexbox</w:t>
      </w:r>
      <w:proofErr w:type="spellEnd"/>
      <w:r w:rsidRPr="006D64C7">
        <w:rPr>
          <w:rFonts w:ascii="Verdana" w:hAnsi="Verdana"/>
          <w:sz w:val="32"/>
          <w:szCs w:val="32"/>
        </w:rPr>
        <w:t>` ou `grid`. Aqui está um exemplo simples usando `</w:t>
      </w:r>
      <w:proofErr w:type="spellStart"/>
      <w:r w:rsidRPr="006D64C7">
        <w:rPr>
          <w:rFonts w:ascii="Verdana" w:hAnsi="Verdana"/>
          <w:sz w:val="32"/>
          <w:szCs w:val="32"/>
        </w:rPr>
        <w:t>flexbox</w:t>
      </w:r>
      <w:proofErr w:type="spellEnd"/>
      <w:r w:rsidRPr="006D64C7">
        <w:rPr>
          <w:rFonts w:ascii="Verdana" w:hAnsi="Verdana"/>
          <w:sz w:val="32"/>
          <w:szCs w:val="32"/>
        </w:rPr>
        <w:t>`:</w:t>
      </w:r>
    </w:p>
    <w:p w14:paraId="1B4001F3" w14:textId="4907451C" w:rsidR="006D64C7" w:rsidRPr="006D64C7" w:rsidRDefault="006D64C7" w:rsidP="006D64C7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6F33164" wp14:editId="42400784">
            <wp:extent cx="5400040" cy="192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A358" w14:textId="019786AC" w:rsidR="00535524" w:rsidRPr="00323755" w:rsidRDefault="006D64C7" w:rsidP="006D64C7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6D64C7">
        <w:rPr>
          <w:rFonts w:ascii="Verdana" w:hAnsi="Verdana"/>
          <w:sz w:val="32"/>
          <w:szCs w:val="32"/>
        </w:rPr>
        <w:t>Esses são apenas conceitos iniciais para te ajudar a começar com CSS. À medida que você avança, pode explorar tópicos mais avançados, como animações, transições, responsividade e muito mais. Pratique criando páginas web simples e experimente diferentes estilos para aprimorar suas habilidades em CSS.</w:t>
      </w:r>
    </w:p>
    <w:sectPr w:rsidR="00535524" w:rsidRPr="00323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C7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D64C7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8BF3"/>
  <w15:chartTrackingRefBased/>
  <w15:docId w15:val="{6D4B198C-A400-47E6-BFC3-65C7488E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7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2024-02-19T01:34:00Z</dcterms:created>
  <dcterms:modified xsi:type="dcterms:W3CDTF">2024-02-19T01:41:00Z</dcterms:modified>
</cp:coreProperties>
</file>