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4E76D" w14:textId="37A5CF20" w:rsidR="003B5ECE" w:rsidRDefault="006D3102" w:rsidP="004C0EA5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  <w:color w:val="0070C0"/>
        </w:rPr>
        <w:t>css</w:t>
      </w:r>
      <w:r w:rsidR="004C0EA5" w:rsidRPr="004C0EA5">
        <w:rPr>
          <w:rFonts w:ascii="Algerian" w:hAnsi="Algerian"/>
          <w:color w:val="0070C0"/>
        </w:rPr>
        <w:t xml:space="preserve"> </w:t>
      </w:r>
      <w:proofErr w:type="spellStart"/>
      <w:r>
        <w:rPr>
          <w:rFonts w:ascii="Algerian" w:hAnsi="Algerian"/>
          <w:color w:val="BF8F00" w:themeColor="accent4" w:themeShade="BF"/>
        </w:rPr>
        <w:t>selectors</w:t>
      </w:r>
      <w:proofErr w:type="spellEnd"/>
    </w:p>
    <w:p w14:paraId="009F278E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74BD15B9" w14:textId="2F54E8B8" w:rsidR="004C0EA5" w:rsidRPr="006D3102" w:rsidRDefault="006D3102" w:rsidP="004C0EA5">
      <w:pPr>
        <w:jc w:val="center"/>
        <w:rPr>
          <w:rStyle w:val="Hyperlink"/>
          <w:rFonts w:ascii="Verdana" w:hAnsi="Verdana"/>
          <w:sz w:val="44"/>
          <w:szCs w:val="44"/>
        </w:rPr>
      </w:pPr>
      <w:r>
        <w:rPr>
          <w:rFonts w:ascii="Verdana" w:hAnsi="Verdana"/>
          <w:sz w:val="44"/>
          <w:szCs w:val="44"/>
        </w:rPr>
        <w:fldChar w:fldCharType="begin"/>
      </w:r>
      <w:r>
        <w:rPr>
          <w:rFonts w:ascii="Verdana" w:hAnsi="Verdana"/>
          <w:sz w:val="44"/>
          <w:szCs w:val="44"/>
        </w:rPr>
        <w:instrText xml:space="preserve"> HYPERLINK "https://www.w3schools.com/css/css_selectors.asp" </w:instrText>
      </w:r>
      <w:r>
        <w:rPr>
          <w:rFonts w:ascii="Verdana" w:hAnsi="Verdana"/>
          <w:sz w:val="44"/>
          <w:szCs w:val="44"/>
        </w:rPr>
      </w:r>
      <w:r>
        <w:rPr>
          <w:rFonts w:ascii="Verdana" w:hAnsi="Verdana"/>
          <w:sz w:val="44"/>
          <w:szCs w:val="44"/>
        </w:rPr>
        <w:fldChar w:fldCharType="separate"/>
      </w:r>
      <w:r w:rsidRPr="006D3102">
        <w:rPr>
          <w:rStyle w:val="Hyperlink"/>
          <w:rFonts w:ascii="Verdana" w:hAnsi="Verdana"/>
          <w:sz w:val="44"/>
          <w:szCs w:val="44"/>
        </w:rPr>
        <w:t>Seletores CSS</w:t>
      </w:r>
    </w:p>
    <w:p w14:paraId="0B5C205E" w14:textId="77777777" w:rsidR="006D3102" w:rsidRDefault="006D3102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44"/>
          <w:szCs w:val="44"/>
        </w:rPr>
        <w:fldChar w:fldCharType="end"/>
      </w:r>
      <w:r>
        <w:rPr>
          <w:rFonts w:ascii="Verdana" w:hAnsi="Verdana"/>
          <w:sz w:val="32"/>
          <w:szCs w:val="32"/>
        </w:rPr>
        <w:tab/>
        <w:t>Os seletores são parte fundamental da linguagem e são usados para direcionar elementos específicos em uma página HTML para aplicar estilos. Podemos dividir os seletores em cinco categorias;</w:t>
      </w:r>
    </w:p>
    <w:p w14:paraId="14F761AE" w14:textId="1D392D7E" w:rsidR="00535524" w:rsidRDefault="006D3102" w:rsidP="00323755">
      <w:pPr>
        <w:jc w:val="both"/>
        <w:rPr>
          <w:rFonts w:ascii="Verdana" w:hAnsi="Verdana"/>
          <w:b/>
          <w:bCs/>
          <w:sz w:val="32"/>
          <w:szCs w:val="32"/>
        </w:rPr>
      </w:pPr>
      <w:r w:rsidRPr="006D3102">
        <w:rPr>
          <w:rFonts w:ascii="Verdana" w:hAnsi="Verdana"/>
          <w:b/>
          <w:bCs/>
          <w:sz w:val="32"/>
          <w:szCs w:val="32"/>
        </w:rPr>
        <w:t>SELETORES SIMPLES</w:t>
      </w:r>
    </w:p>
    <w:p w14:paraId="3592EF00" w14:textId="345A71C2" w:rsidR="006D3102" w:rsidRDefault="006D3102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 xml:space="preserve">Esses seletores permitem direcionar elementos com base em características simples, como nome, </w:t>
      </w:r>
      <w:proofErr w:type="gramStart"/>
      <w:r>
        <w:rPr>
          <w:rFonts w:ascii="Verdana" w:hAnsi="Verdana"/>
          <w:sz w:val="32"/>
          <w:szCs w:val="32"/>
        </w:rPr>
        <w:t>ID, ou classe</w:t>
      </w:r>
      <w:proofErr w:type="gramEnd"/>
      <w:r>
        <w:rPr>
          <w:rFonts w:ascii="Verdana" w:hAnsi="Verdana"/>
          <w:sz w:val="32"/>
          <w:szCs w:val="32"/>
        </w:rPr>
        <w:t>. Esses seletores formam a base para a estilização de páginas WEB e são fundamentais para aplicar estilos a elementos específicos.</w:t>
      </w:r>
    </w:p>
    <w:p w14:paraId="0CCAF4D3" w14:textId="75963655" w:rsidR="006D3102" w:rsidRDefault="006D3102" w:rsidP="006D3102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32"/>
          <w:szCs w:val="32"/>
        </w:rPr>
      </w:pPr>
      <w:r w:rsidRPr="006D3102">
        <w:rPr>
          <w:rFonts w:ascii="Verdana" w:hAnsi="Verdana"/>
          <w:b/>
          <w:bCs/>
          <w:sz w:val="32"/>
          <w:szCs w:val="32"/>
        </w:rPr>
        <w:t>SELETOR DE TIPO</w:t>
      </w:r>
      <w:r>
        <w:rPr>
          <w:rFonts w:ascii="Verdana" w:hAnsi="Verdana"/>
          <w:sz w:val="32"/>
          <w:szCs w:val="32"/>
        </w:rPr>
        <w:t xml:space="preserve"> (elemento </w:t>
      </w:r>
      <w:proofErr w:type="spellStart"/>
      <w:r>
        <w:rPr>
          <w:rFonts w:ascii="Verdana" w:hAnsi="Verdana"/>
          <w:sz w:val="32"/>
          <w:szCs w:val="32"/>
        </w:rPr>
        <w:t>selector</w:t>
      </w:r>
      <w:proofErr w:type="spellEnd"/>
      <w:r>
        <w:rPr>
          <w:rFonts w:ascii="Verdana" w:hAnsi="Verdana"/>
          <w:sz w:val="32"/>
          <w:szCs w:val="32"/>
        </w:rPr>
        <w:t>)</w:t>
      </w:r>
    </w:p>
    <w:p w14:paraId="1EAF5457" w14:textId="1CA4EC5D" w:rsidR="006D3102" w:rsidRDefault="006D3102" w:rsidP="006D3102">
      <w:pPr>
        <w:pStyle w:val="ListParagraph"/>
        <w:numPr>
          <w:ilvl w:val="1"/>
          <w:numId w:val="5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O seletor de elementos seleciona elementos HTML com base no nome do elemento;</w:t>
      </w:r>
    </w:p>
    <w:p w14:paraId="7E0C7117" w14:textId="5AFB8FE1" w:rsidR="006D3102" w:rsidRDefault="006D3102" w:rsidP="006D3102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0B53BDBD" wp14:editId="2D66C761">
            <wp:extent cx="5400040" cy="1267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9B0D" w14:textId="00CB74AC" w:rsidR="006D3102" w:rsidRPr="009D08D5" w:rsidRDefault="006D3102" w:rsidP="006D3102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sz w:val="32"/>
          <w:szCs w:val="32"/>
        </w:rPr>
      </w:pPr>
      <w:r w:rsidRPr="009D08D5">
        <w:rPr>
          <w:rFonts w:ascii="Verdana" w:hAnsi="Verdana"/>
          <w:b/>
          <w:bCs/>
          <w:sz w:val="32"/>
          <w:szCs w:val="32"/>
        </w:rPr>
        <w:t>SELETOR DE ID</w:t>
      </w:r>
    </w:p>
    <w:p w14:paraId="1847A814" w14:textId="0BA8748B" w:rsidR="006D3102" w:rsidRDefault="006D3102" w:rsidP="006D3102">
      <w:pPr>
        <w:pStyle w:val="ListParagraph"/>
        <w:numPr>
          <w:ilvl w:val="1"/>
          <w:numId w:val="5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O seletor ID usa o atributo ID de um elemento para selecionar o elemento específico, sendo ele único em uma página, para selecioná-lo use um caractere </w:t>
      </w:r>
      <w:proofErr w:type="spellStart"/>
      <w:r>
        <w:rPr>
          <w:rFonts w:ascii="Verdana" w:hAnsi="Verdana"/>
          <w:sz w:val="32"/>
          <w:szCs w:val="32"/>
        </w:rPr>
        <w:t>hash</w:t>
      </w:r>
      <w:proofErr w:type="spellEnd"/>
      <w:r>
        <w:rPr>
          <w:rFonts w:ascii="Verdana" w:hAnsi="Verdana"/>
          <w:sz w:val="32"/>
          <w:szCs w:val="32"/>
        </w:rPr>
        <w:t xml:space="preserve"> (#)</w:t>
      </w:r>
    </w:p>
    <w:p w14:paraId="588BB842" w14:textId="396EF9E5" w:rsidR="006D3102" w:rsidRDefault="006D3102" w:rsidP="006D3102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14A8D7CB" wp14:editId="15606D3E">
            <wp:extent cx="5400040" cy="1267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928A" w14:textId="3748955A" w:rsidR="009D08D5" w:rsidRPr="009D08D5" w:rsidRDefault="009D08D5" w:rsidP="009D08D5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sz w:val="32"/>
          <w:szCs w:val="32"/>
        </w:rPr>
      </w:pPr>
      <w:r w:rsidRPr="009D08D5">
        <w:rPr>
          <w:rFonts w:ascii="Verdana" w:hAnsi="Verdana"/>
          <w:b/>
          <w:bCs/>
          <w:sz w:val="32"/>
          <w:szCs w:val="32"/>
        </w:rPr>
        <w:lastRenderedPageBreak/>
        <w:t>SELETOR DE CLASSE</w:t>
      </w:r>
    </w:p>
    <w:p w14:paraId="76966912" w14:textId="1597C387" w:rsidR="009D08D5" w:rsidRDefault="009D08D5" w:rsidP="009D08D5">
      <w:pPr>
        <w:pStyle w:val="ListParagraph"/>
        <w:numPr>
          <w:ilvl w:val="1"/>
          <w:numId w:val="5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O seletor de classe seleciona os elementos HTML com a classe específica atribuída. Para selecioná-los utilize um caractere ponto (.)</w:t>
      </w:r>
    </w:p>
    <w:p w14:paraId="7A34BEEC" w14:textId="3E86BF32" w:rsidR="009D08D5" w:rsidRDefault="009D08D5" w:rsidP="009D08D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3F27DAC2" wp14:editId="7F92D1C7">
            <wp:extent cx="5400040" cy="1267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BD66" w14:textId="79E8FE57" w:rsidR="009D08D5" w:rsidRPr="009D08D5" w:rsidRDefault="009D08D5" w:rsidP="009D08D5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sz w:val="32"/>
          <w:szCs w:val="32"/>
        </w:rPr>
      </w:pPr>
      <w:r w:rsidRPr="009D08D5">
        <w:rPr>
          <w:rFonts w:ascii="Verdana" w:hAnsi="Verdana"/>
          <w:b/>
          <w:bCs/>
          <w:sz w:val="32"/>
          <w:szCs w:val="32"/>
        </w:rPr>
        <w:t>SELETOR UNIVERSAL</w:t>
      </w:r>
    </w:p>
    <w:p w14:paraId="7A724683" w14:textId="208969BF" w:rsidR="009D08D5" w:rsidRDefault="009D08D5" w:rsidP="009D08D5">
      <w:pPr>
        <w:pStyle w:val="ListParagraph"/>
        <w:numPr>
          <w:ilvl w:val="1"/>
          <w:numId w:val="5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O seletor universal (*) seleciona todos os elementos HTML da página;</w:t>
      </w:r>
    </w:p>
    <w:p w14:paraId="52AA98E8" w14:textId="2930DF75" w:rsidR="009D08D5" w:rsidRDefault="009D08D5" w:rsidP="009D08D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64B9837B" wp14:editId="4737226F">
            <wp:extent cx="5400040" cy="1267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4AE4" w14:textId="6C7AB91B" w:rsidR="009D08D5" w:rsidRDefault="009D08D5" w:rsidP="009D08D5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sz w:val="32"/>
          <w:szCs w:val="32"/>
        </w:rPr>
      </w:pPr>
      <w:r w:rsidRPr="009D08D5">
        <w:rPr>
          <w:rFonts w:ascii="Verdana" w:hAnsi="Verdana"/>
          <w:b/>
          <w:bCs/>
          <w:sz w:val="32"/>
          <w:szCs w:val="32"/>
        </w:rPr>
        <w:t>AGRUPANDO SELETORES</w:t>
      </w:r>
    </w:p>
    <w:p w14:paraId="3B1C3F4A" w14:textId="0B7A0A7D" w:rsidR="009D08D5" w:rsidRPr="009D08D5" w:rsidRDefault="009D08D5" w:rsidP="009D08D5">
      <w:pPr>
        <w:pStyle w:val="ListParagraph"/>
        <w:numPr>
          <w:ilvl w:val="1"/>
          <w:numId w:val="5"/>
        </w:numPr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sz w:val="32"/>
          <w:szCs w:val="32"/>
        </w:rPr>
        <w:t>Permite agrupar vários seletores em uma única regra, aplicando os mesmos estilos a todos elementos correspondentes</w:t>
      </w:r>
    </w:p>
    <w:p w14:paraId="63F123C4" w14:textId="5CA757A8" w:rsidR="009D08D5" w:rsidRDefault="009D08D5" w:rsidP="009D08D5">
      <w:pPr>
        <w:jc w:val="both"/>
        <w:rPr>
          <w:rFonts w:ascii="Verdana" w:hAnsi="Verdan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9AF1A38" wp14:editId="21C6A4A7">
            <wp:extent cx="5400040" cy="1654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C2B1" w14:textId="0327B401" w:rsidR="009D08D5" w:rsidRPr="009D08D5" w:rsidRDefault="009D08D5" w:rsidP="009D08D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Tudo isso é o mais básico sobre os seletores em CSS, nos documentos seguintes há explicação mais avançadas sobre as outras quatro categorias citadas no </w:t>
      </w:r>
      <w:proofErr w:type="spellStart"/>
      <w:r>
        <w:rPr>
          <w:rFonts w:ascii="Verdana" w:hAnsi="Verdana"/>
          <w:sz w:val="32"/>
          <w:szCs w:val="32"/>
        </w:rPr>
        <w:t>inicio</w:t>
      </w:r>
      <w:proofErr w:type="spellEnd"/>
      <w:r>
        <w:rPr>
          <w:rFonts w:ascii="Verdana" w:hAnsi="Verdana"/>
          <w:sz w:val="32"/>
          <w:szCs w:val="32"/>
        </w:rPr>
        <w:t xml:space="preserve"> do documento.</w:t>
      </w:r>
    </w:p>
    <w:sectPr w:rsidR="009D08D5" w:rsidRPr="009D08D5" w:rsidSect="009D08D5">
      <w:pgSz w:w="11906" w:h="16838"/>
      <w:pgMar w:top="1134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1106F"/>
    <w:multiLevelType w:val="hybridMultilevel"/>
    <w:tmpl w:val="7B54E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02"/>
    <w:rsid w:val="000401B2"/>
    <w:rsid w:val="000D75D6"/>
    <w:rsid w:val="00260716"/>
    <w:rsid w:val="002C29A6"/>
    <w:rsid w:val="00323755"/>
    <w:rsid w:val="003B5ECE"/>
    <w:rsid w:val="003F0FC3"/>
    <w:rsid w:val="003F3A1E"/>
    <w:rsid w:val="004C0EA5"/>
    <w:rsid w:val="00535524"/>
    <w:rsid w:val="006269B0"/>
    <w:rsid w:val="006D3102"/>
    <w:rsid w:val="0079678B"/>
    <w:rsid w:val="007D408D"/>
    <w:rsid w:val="00930A82"/>
    <w:rsid w:val="009D08D5"/>
    <w:rsid w:val="00B63657"/>
    <w:rsid w:val="00D471FC"/>
    <w:rsid w:val="00D556B5"/>
    <w:rsid w:val="00DD6398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9D9CB"/>
  <w15:chartTrackingRefBased/>
  <w15:docId w15:val="{B024564A-2FEC-4485-A252-F2D0C569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templatef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templatefe.dotx</Template>
  <TotalTime>18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2024-02-19T01:54:00Z</dcterms:created>
  <dcterms:modified xsi:type="dcterms:W3CDTF">2024-02-19T02:12:00Z</dcterms:modified>
</cp:coreProperties>
</file>