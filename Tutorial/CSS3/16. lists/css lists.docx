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62FD" w14:textId="6A91CECF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 w:rsidR="0006672C">
        <w:rPr>
          <w:rFonts w:ascii="Algerian" w:hAnsi="Algerian"/>
          <w:color w:val="BF8F00" w:themeColor="accent4" w:themeShade="BF"/>
        </w:rPr>
        <w:t>lists</w:t>
      </w:r>
    </w:p>
    <w:p w14:paraId="79443B3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49A03C0A" w14:textId="2F0FAC81" w:rsidR="004C0EA5" w:rsidRDefault="009E25C8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="0006672C">
          <w:rPr>
            <w:rStyle w:val="Hyperlink"/>
            <w:rFonts w:ascii="Verdana" w:hAnsi="Verdana"/>
            <w:sz w:val="44"/>
            <w:szCs w:val="44"/>
          </w:rPr>
          <w:t>Listas</w:t>
        </w:r>
      </w:hyperlink>
      <w:r w:rsidR="00ED037E">
        <w:rPr>
          <w:rStyle w:val="Hyperlink"/>
          <w:rFonts w:ascii="Verdana" w:hAnsi="Verdana"/>
          <w:sz w:val="44"/>
          <w:szCs w:val="44"/>
        </w:rPr>
        <w:t xml:space="preserve"> em CSS</w:t>
      </w:r>
    </w:p>
    <w:p w14:paraId="232C391B" w14:textId="66D0492E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06672C">
        <w:rPr>
          <w:rStyle w:val="Hyperlink"/>
          <w:rFonts w:ascii="Verdana" w:hAnsi="Verdana"/>
          <w:color w:val="auto"/>
          <w:sz w:val="32"/>
          <w:szCs w:val="32"/>
          <w:u w:val="none"/>
        </w:rPr>
        <w:t>Listas em HTML são elementos fundamentais para estruturar informações, e o CSS pode ser usado para estilizar e personalizar essas listas.</w:t>
      </w:r>
    </w:p>
    <w:p w14:paraId="5F9450EC" w14:textId="6D40B3D1" w:rsidR="0006672C" w:rsidRDefault="0006672C" w:rsidP="00323755">
      <w:pPr>
        <w:jc w:val="both"/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</w:pPr>
      <w:r w:rsidRPr="0006672C"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  <w:t>LISTAS HTML E PROPRIEDADES CSS</w:t>
      </w:r>
    </w:p>
    <w:p w14:paraId="663F4CFD" w14:textId="45EC24E3" w:rsidR="0006672C" w:rsidRDefault="0006672C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06672C">
        <w:rPr>
          <w:rStyle w:val="Hyperlink"/>
          <w:rFonts w:ascii="Verdana" w:hAnsi="Verdana"/>
          <w:color w:val="auto"/>
          <w:sz w:val="32"/>
          <w:szCs w:val="32"/>
          <w:u w:val="none"/>
        </w:rPr>
        <w:t>Em HTML</w:t>
      </w: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 existem dois tipos principais de listas:</w:t>
      </w:r>
    </w:p>
    <w:p w14:paraId="62CE7573" w14:textId="24B62080" w:rsidR="0006672C" w:rsidRDefault="0006672C" w:rsidP="0006672C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Listas não ordenadas (&lt;ul&gt;) – são marcadas com bolinhas;</w:t>
      </w:r>
    </w:p>
    <w:p w14:paraId="7A098EB6" w14:textId="0F4FE857" w:rsidR="0006672C" w:rsidRDefault="0006672C" w:rsidP="0006672C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Listas ordenadas (&lt;ol&gt;) – são numeradas;</w:t>
      </w:r>
    </w:p>
    <w:p w14:paraId="07911D36" w14:textId="53296F40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No CSS, as propriedades das listas permitem:</w:t>
      </w:r>
    </w:p>
    <w:p w14:paraId="779DD492" w14:textId="3DADEA60" w:rsidR="0006672C" w:rsidRDefault="0006672C" w:rsidP="0006672C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Definir diferentes marcadores para listas ordenadas e não ordenadas;</w:t>
      </w:r>
    </w:p>
    <w:p w14:paraId="54053FE9" w14:textId="248C2A7B" w:rsidR="0006672C" w:rsidRDefault="0006672C" w:rsidP="0006672C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Definir uma imagem como um marcador;</w:t>
      </w:r>
    </w:p>
    <w:p w14:paraId="304679F7" w14:textId="5184CC3B" w:rsidR="0006672C" w:rsidRDefault="0006672C" w:rsidP="0006672C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Adicionar um plano de fundo colorido para as listas e seus itens;</w:t>
      </w:r>
    </w:p>
    <w:p w14:paraId="35BCF312" w14:textId="114B7914" w:rsidR="0006672C" w:rsidRDefault="0006672C" w:rsidP="0006672C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DIFERENTES MARCADORES DE LISTAS</w:t>
      </w:r>
    </w:p>
    <w:p w14:paraId="1770AA11" w14:textId="627EFFD1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propriedade ( list-style-type ) especifica o tipo de marcador;</w:t>
      </w:r>
    </w:p>
    <w:p w14:paraId="3D28D9C8" w14:textId="56D383A6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1804135" wp14:editId="1004FA2A">
            <wp:extent cx="540004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AC7" w14:textId="1A4DE736" w:rsidR="0006672C" w:rsidRDefault="0006672C" w:rsidP="0006672C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POSIÇÃO DOS MARCADORES</w:t>
      </w:r>
    </w:p>
    <w:p w14:paraId="39ABB8CB" w14:textId="4DA6687F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propriedade ( list-style-position ) especifica a posição do marcador;</w:t>
      </w:r>
    </w:p>
    <w:p w14:paraId="0403ADE0" w14:textId="2B07DBEB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AFEB65B" wp14:editId="43017C3C">
            <wp:extent cx="5400040" cy="120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335" w14:textId="58AC496D" w:rsidR="0006672C" w:rsidRDefault="0006672C" w:rsidP="0006672C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Outside: significa que os marcadores ficarão para fora do item da lista;</w:t>
      </w:r>
    </w:p>
    <w:p w14:paraId="6489CC1D" w14:textId="1B8AEF3A" w:rsidR="0006672C" w:rsidRDefault="0006672C" w:rsidP="0006672C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Inside: significa que os marcadores ficarão para dentro do item da lista;</w:t>
      </w:r>
    </w:p>
    <w:p w14:paraId="3C084509" w14:textId="739F8059" w:rsidR="0006672C" w:rsidRDefault="0006672C" w:rsidP="0006672C">
      <w:pPr>
        <w:jc w:val="both"/>
        <w:rPr>
          <w:rFonts w:ascii="Verdana" w:hAnsi="Verdana"/>
          <w:b/>
          <w:bCs/>
          <w:sz w:val="32"/>
          <w:szCs w:val="32"/>
        </w:rPr>
      </w:pPr>
      <w:r w:rsidRPr="0006672C">
        <w:rPr>
          <w:rFonts w:ascii="Verdana" w:hAnsi="Verdana"/>
          <w:b/>
          <w:bCs/>
          <w:sz w:val="32"/>
          <w:szCs w:val="32"/>
        </w:rPr>
        <w:t>ALTERANDO A COR DOS MARCADORES</w:t>
      </w:r>
    </w:p>
    <w:p w14:paraId="490BD842" w14:textId="0801AE8B" w:rsidR="0006672C" w:rsidRDefault="0006672C" w:rsidP="0006672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Não existe uma maneira simples e direta para alterar a cor dos marcadores somente. Para isso é necessário fazer uma ‘gambiarra’.</w:t>
      </w:r>
    </w:p>
    <w:p w14:paraId="4391D221" w14:textId="01296C41" w:rsidR="0006672C" w:rsidRDefault="009E25C8" w:rsidP="0006672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10B0B38" wp14:editId="04CB2A7B">
            <wp:extent cx="5400040" cy="452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C9A" w14:textId="1B5AA864" w:rsidR="009E25C8" w:rsidRPr="0006672C" w:rsidRDefault="009E25C8" w:rsidP="0006672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FACE94" wp14:editId="6844D3D5">
            <wp:extent cx="5400040" cy="627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C8" w:rsidRPr="0006672C" w:rsidSect="0006672C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2CC"/>
    <w:multiLevelType w:val="hybridMultilevel"/>
    <w:tmpl w:val="493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3C05"/>
    <w:multiLevelType w:val="hybridMultilevel"/>
    <w:tmpl w:val="B0E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7CEF3F23"/>
    <w:multiLevelType w:val="hybridMultilevel"/>
    <w:tmpl w:val="EC04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2C"/>
    <w:rsid w:val="000401B2"/>
    <w:rsid w:val="0006672C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9E25C8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AD3B"/>
  <w15:chartTrackingRefBased/>
  <w15:docId w15:val="{98D23AAB-8D9F-4EE8-A657-A91F68F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ython_list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2024-03-01T11:01:00Z</dcterms:created>
  <dcterms:modified xsi:type="dcterms:W3CDTF">2024-03-01T11:18:00Z</dcterms:modified>
</cp:coreProperties>
</file>