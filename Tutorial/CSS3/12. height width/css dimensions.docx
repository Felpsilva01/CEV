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BFEB" w14:textId="3F9609C2" w:rsidR="003B5ECE" w:rsidRDefault="00ED037E" w:rsidP="004C0EA5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  <w:color w:val="0070C0"/>
        </w:rPr>
        <w:t>css</w:t>
      </w:r>
      <w:r w:rsidR="004C0EA5" w:rsidRPr="004C0EA5">
        <w:rPr>
          <w:rFonts w:ascii="Algerian" w:hAnsi="Algerian"/>
          <w:color w:val="0070C0"/>
        </w:rPr>
        <w:t xml:space="preserve"> </w:t>
      </w:r>
      <w:proofErr w:type="spellStart"/>
      <w:r w:rsidR="0013240D">
        <w:rPr>
          <w:rFonts w:ascii="Algerian" w:hAnsi="Algerian"/>
          <w:color w:val="BF8F00" w:themeColor="accent4" w:themeShade="BF"/>
        </w:rPr>
        <w:t>dimensions</w:t>
      </w:r>
      <w:proofErr w:type="spellEnd"/>
    </w:p>
    <w:p w14:paraId="0D8D5F4F" w14:textId="77777777" w:rsidR="004C0EA5" w:rsidRPr="004C0EA5" w:rsidRDefault="004C0EA5" w:rsidP="004C0EA5">
      <w:pPr>
        <w:ind w:left="708" w:hanging="708"/>
        <w:rPr>
          <w:rFonts w:ascii="Verdana" w:hAnsi="Verdana"/>
          <w:sz w:val="44"/>
          <w:szCs w:val="44"/>
        </w:rPr>
      </w:pPr>
    </w:p>
    <w:p w14:paraId="038E1160" w14:textId="2FE0059E" w:rsidR="004C0EA5" w:rsidRDefault="0013240D" w:rsidP="004C0EA5">
      <w:pPr>
        <w:jc w:val="center"/>
        <w:rPr>
          <w:rStyle w:val="Hyperlink"/>
          <w:rFonts w:ascii="Verdana" w:hAnsi="Verdana"/>
          <w:sz w:val="44"/>
          <w:szCs w:val="44"/>
        </w:rPr>
      </w:pPr>
      <w:hyperlink r:id="rId5" w:history="1">
        <w:r w:rsidRPr="0013240D">
          <w:rPr>
            <w:rStyle w:val="Hyperlink"/>
            <w:rFonts w:ascii="Verdana" w:hAnsi="Verdana"/>
            <w:sz w:val="44"/>
            <w:szCs w:val="44"/>
          </w:rPr>
          <w:t>Dimensões</w:t>
        </w:r>
        <w:r w:rsidR="00ED037E" w:rsidRPr="0013240D">
          <w:rPr>
            <w:rStyle w:val="Hyperlink"/>
            <w:rFonts w:ascii="Verdana" w:hAnsi="Verdana"/>
            <w:sz w:val="44"/>
            <w:szCs w:val="44"/>
          </w:rPr>
          <w:t xml:space="preserve"> em CSS</w:t>
        </w:r>
      </w:hyperlink>
    </w:p>
    <w:p w14:paraId="7C3D41C6" w14:textId="3A452EC4" w:rsidR="00535524" w:rsidRDefault="00ED037E" w:rsidP="00323755">
      <w:pPr>
        <w:jc w:val="both"/>
        <w:rPr>
          <w:rStyle w:val="Hyperlink"/>
          <w:rFonts w:ascii="Verdana" w:hAnsi="Verdana"/>
          <w:color w:val="auto"/>
          <w:sz w:val="32"/>
          <w:szCs w:val="32"/>
          <w:u w:val="none"/>
        </w:rPr>
      </w:pPr>
      <w:r w:rsidRPr="00ED037E">
        <w:rPr>
          <w:rStyle w:val="Hyperlink"/>
          <w:rFonts w:ascii="Verdana" w:hAnsi="Verdana"/>
          <w:sz w:val="32"/>
          <w:szCs w:val="32"/>
          <w:u w:val="none"/>
        </w:rPr>
        <w:tab/>
      </w:r>
      <w:r w:rsidR="0013240D">
        <w:rPr>
          <w:rStyle w:val="Hyperlink"/>
          <w:rFonts w:ascii="Verdana" w:hAnsi="Verdana"/>
          <w:color w:val="auto"/>
          <w:sz w:val="32"/>
          <w:szCs w:val="32"/>
          <w:u w:val="none"/>
        </w:rPr>
        <w:t>Para controlar as dimensões no CSS, utilizamos as propriedades:</w:t>
      </w:r>
    </w:p>
    <w:p w14:paraId="61789C53" w14:textId="084B1ABB" w:rsidR="0013240D" w:rsidRDefault="0013240D" w:rsidP="0013240D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Height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: </w:t>
      </w:r>
      <w:r>
        <w:rPr>
          <w:rFonts w:ascii="Verdana" w:hAnsi="Verdana"/>
          <w:sz w:val="32"/>
          <w:szCs w:val="32"/>
        </w:rPr>
        <w:t>Define a altura de um elemento;</w:t>
      </w:r>
    </w:p>
    <w:p w14:paraId="444D29B0" w14:textId="04D19B00" w:rsidR="0013240D" w:rsidRDefault="0013240D" w:rsidP="0013240D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r>
        <w:rPr>
          <w:rFonts w:ascii="Verdana" w:hAnsi="Verdana"/>
          <w:b/>
          <w:bCs/>
          <w:sz w:val="32"/>
          <w:szCs w:val="32"/>
        </w:rPr>
        <w:t>Max</w:t>
      </w:r>
      <w:r w:rsidRPr="0013240D">
        <w:rPr>
          <w:rFonts w:ascii="Verdana" w:hAnsi="Verdana"/>
          <w:b/>
          <w:bCs/>
          <w:sz w:val="32"/>
          <w:szCs w:val="32"/>
        </w:rPr>
        <w:t>-</w:t>
      </w:r>
      <w:proofErr w:type="spellStart"/>
      <w:r w:rsidRPr="0013240D">
        <w:rPr>
          <w:rFonts w:ascii="Verdana" w:hAnsi="Verdana"/>
          <w:b/>
          <w:bCs/>
          <w:sz w:val="32"/>
          <w:szCs w:val="32"/>
        </w:rPr>
        <w:t>height</w:t>
      </w:r>
      <w:proofErr w:type="spellEnd"/>
      <w:r w:rsidRPr="0013240D">
        <w:rPr>
          <w:rFonts w:ascii="Verdana" w:hAnsi="Verdana"/>
          <w:b/>
          <w:bCs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Define a altura máxima de um elemento;</w:t>
      </w:r>
    </w:p>
    <w:p w14:paraId="7833FA28" w14:textId="50889482" w:rsidR="0013240D" w:rsidRDefault="0013240D" w:rsidP="0013240D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r w:rsidRPr="0013240D">
        <w:rPr>
          <w:rFonts w:ascii="Verdana" w:hAnsi="Verdana"/>
          <w:b/>
          <w:bCs/>
          <w:sz w:val="32"/>
          <w:szCs w:val="32"/>
        </w:rPr>
        <w:t>min-</w:t>
      </w:r>
      <w:proofErr w:type="spellStart"/>
      <w:r w:rsidRPr="0013240D">
        <w:rPr>
          <w:rFonts w:ascii="Verdana" w:hAnsi="Verdana"/>
          <w:b/>
          <w:bCs/>
          <w:sz w:val="32"/>
          <w:szCs w:val="32"/>
        </w:rPr>
        <w:t>height</w:t>
      </w:r>
      <w:proofErr w:type="spellEnd"/>
      <w:r w:rsidRPr="0013240D">
        <w:rPr>
          <w:rFonts w:ascii="Verdana" w:hAnsi="Verdana"/>
          <w:b/>
          <w:bCs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Define a altura mínima de um elemento;</w:t>
      </w:r>
    </w:p>
    <w:p w14:paraId="3D6036B8" w14:textId="4BBA7AC9" w:rsidR="0013240D" w:rsidRDefault="0013240D" w:rsidP="0013240D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r w:rsidRPr="0013240D">
        <w:rPr>
          <w:rFonts w:ascii="Verdana" w:hAnsi="Verdana"/>
          <w:b/>
          <w:bCs/>
          <w:sz w:val="32"/>
          <w:szCs w:val="32"/>
        </w:rPr>
        <w:t>Min/</w:t>
      </w:r>
      <w:proofErr w:type="spellStart"/>
      <w:r w:rsidRPr="0013240D">
        <w:rPr>
          <w:rFonts w:ascii="Verdana" w:hAnsi="Verdana"/>
          <w:b/>
          <w:bCs/>
          <w:sz w:val="32"/>
          <w:szCs w:val="32"/>
        </w:rPr>
        <w:t>max-</w:t>
      </w:r>
      <w:r>
        <w:rPr>
          <w:rFonts w:ascii="Verdana" w:hAnsi="Verdana"/>
          <w:b/>
          <w:bCs/>
          <w:sz w:val="32"/>
          <w:szCs w:val="32"/>
        </w:rPr>
        <w:t>width</w:t>
      </w:r>
      <w:proofErr w:type="spellEnd"/>
      <w:r w:rsidRPr="0013240D">
        <w:rPr>
          <w:rFonts w:ascii="Verdana" w:hAnsi="Verdana"/>
          <w:b/>
          <w:bCs/>
          <w:sz w:val="32"/>
          <w:szCs w:val="32"/>
        </w:rPr>
        <w:t>:</w:t>
      </w:r>
      <w:r>
        <w:rPr>
          <w:rFonts w:ascii="Verdana" w:hAnsi="Verdana"/>
          <w:sz w:val="32"/>
          <w:szCs w:val="32"/>
        </w:rPr>
        <w:t xml:space="preserve"> Define a altura mínima/máxima de um elemento;</w:t>
      </w:r>
    </w:p>
    <w:p w14:paraId="3F960B38" w14:textId="64A1A6AF" w:rsidR="0013240D" w:rsidRDefault="0013240D" w:rsidP="0013240D">
      <w:pPr>
        <w:pStyle w:val="ListParagraph"/>
        <w:numPr>
          <w:ilvl w:val="0"/>
          <w:numId w:val="5"/>
        </w:numPr>
        <w:jc w:val="both"/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b/>
          <w:bCs/>
          <w:sz w:val="32"/>
          <w:szCs w:val="32"/>
        </w:rPr>
        <w:t>Width</w:t>
      </w:r>
      <w:proofErr w:type="spellEnd"/>
      <w:r>
        <w:rPr>
          <w:rFonts w:ascii="Verdana" w:hAnsi="Verdana"/>
          <w:b/>
          <w:bCs/>
          <w:sz w:val="32"/>
          <w:szCs w:val="32"/>
        </w:rPr>
        <w:t xml:space="preserve">: </w:t>
      </w:r>
      <w:r>
        <w:rPr>
          <w:rFonts w:ascii="Verdana" w:hAnsi="Verdana"/>
          <w:sz w:val="32"/>
          <w:szCs w:val="32"/>
        </w:rPr>
        <w:t>Define a largura de um elemento;</w:t>
      </w:r>
    </w:p>
    <w:p w14:paraId="28847545" w14:textId="0EB41F10" w:rsidR="0013240D" w:rsidRPr="0013240D" w:rsidRDefault="0013240D" w:rsidP="0013240D">
      <w:pPr>
        <w:jc w:val="both"/>
        <w:rPr>
          <w:rFonts w:ascii="Verdana" w:hAnsi="Verdana"/>
          <w:sz w:val="32"/>
          <w:szCs w:val="32"/>
        </w:rPr>
      </w:pPr>
      <w:r>
        <w:rPr>
          <w:noProof/>
        </w:rPr>
        <w:drawing>
          <wp:inline distT="0" distB="0" distL="0" distR="0" wp14:anchorId="71E8F8C0" wp14:editId="76F1D729">
            <wp:extent cx="5400040" cy="1063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5FAE1" wp14:editId="196CB49C">
            <wp:extent cx="5400040" cy="1063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F185360" wp14:editId="69D55033">
            <wp:extent cx="5400040" cy="1063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240D" w:rsidRPr="001324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2F23"/>
    <w:multiLevelType w:val="hybridMultilevel"/>
    <w:tmpl w:val="09EE6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00AAE"/>
    <w:multiLevelType w:val="hybridMultilevel"/>
    <w:tmpl w:val="3996AC68"/>
    <w:lvl w:ilvl="0" w:tplc="7CB473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3A4931"/>
    <w:multiLevelType w:val="hybridMultilevel"/>
    <w:tmpl w:val="60423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5864D0"/>
    <w:multiLevelType w:val="hybridMultilevel"/>
    <w:tmpl w:val="928EF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93F0A"/>
    <w:multiLevelType w:val="hybridMultilevel"/>
    <w:tmpl w:val="50F2C066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0D"/>
    <w:rsid w:val="000401B2"/>
    <w:rsid w:val="000D75D6"/>
    <w:rsid w:val="0013240D"/>
    <w:rsid w:val="002052C5"/>
    <w:rsid w:val="00260716"/>
    <w:rsid w:val="002C29A6"/>
    <w:rsid w:val="00323755"/>
    <w:rsid w:val="003B5ECE"/>
    <w:rsid w:val="003F0FC3"/>
    <w:rsid w:val="003F3A1E"/>
    <w:rsid w:val="004C0EA5"/>
    <w:rsid w:val="00535524"/>
    <w:rsid w:val="006269B0"/>
    <w:rsid w:val="00653332"/>
    <w:rsid w:val="0079678B"/>
    <w:rsid w:val="007D408D"/>
    <w:rsid w:val="00930A82"/>
    <w:rsid w:val="00B63657"/>
    <w:rsid w:val="00D471FC"/>
    <w:rsid w:val="00D556B5"/>
    <w:rsid w:val="00DD6398"/>
    <w:rsid w:val="00ED037E"/>
    <w:rsid w:val="00F5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730E9"/>
  <w15:chartTrackingRefBased/>
  <w15:docId w15:val="{6AA1EDBA-DE6A-4CB3-AEE8-0D411C929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0E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D4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40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D75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29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14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85680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57207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890426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333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1917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1231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48385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6588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06520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8155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26337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3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w3schools.com/css/css_dimension.as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\Documents\Modelos%20Personalizados%20do%20Office\css%20template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css template.dotx</Template>
  <TotalTime>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</dc:creator>
  <cp:keywords/>
  <dc:description/>
  <cp:lastModifiedBy>Caua cimento</cp:lastModifiedBy>
  <cp:revision>2</cp:revision>
  <dcterms:created xsi:type="dcterms:W3CDTF">2024-02-22T22:32:00Z</dcterms:created>
  <dcterms:modified xsi:type="dcterms:W3CDTF">2024-02-22T22:32:00Z</dcterms:modified>
</cp:coreProperties>
</file>