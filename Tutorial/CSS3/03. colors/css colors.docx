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D657" w14:textId="1513B4C5" w:rsidR="003B5ECE" w:rsidRDefault="005D1393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>
        <w:rPr>
          <w:rFonts w:ascii="Algerian" w:hAnsi="Algerian"/>
          <w:color w:val="BF8F00" w:themeColor="accent4" w:themeShade="BF"/>
        </w:rPr>
        <w:t>colors</w:t>
      </w:r>
      <w:proofErr w:type="spellEnd"/>
    </w:p>
    <w:p w14:paraId="6A809D8C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6328EACF" w14:textId="755687D9" w:rsidR="004C0EA5" w:rsidRPr="005D1393" w:rsidRDefault="005D1393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"https://www.w3schools.com/css/css_colors.asp" </w:instrText>
      </w:r>
      <w:r>
        <w:rPr>
          <w:rFonts w:ascii="Verdana" w:hAnsi="Verdana"/>
          <w:sz w:val="44"/>
          <w:szCs w:val="44"/>
        </w:rPr>
      </w:r>
      <w:r>
        <w:rPr>
          <w:rFonts w:ascii="Verdana" w:hAnsi="Verdana"/>
          <w:sz w:val="44"/>
          <w:szCs w:val="44"/>
        </w:rPr>
        <w:fldChar w:fldCharType="separate"/>
      </w:r>
      <w:r w:rsidRPr="005D1393">
        <w:rPr>
          <w:rStyle w:val="Hyperlink"/>
          <w:rFonts w:ascii="Verdana" w:hAnsi="Verdana"/>
          <w:sz w:val="44"/>
          <w:szCs w:val="44"/>
        </w:rPr>
        <w:t>Cores no CSS</w:t>
      </w:r>
    </w:p>
    <w:p w14:paraId="4E70CBEE" w14:textId="77777777" w:rsidR="005D1393" w:rsidRDefault="005D1393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44"/>
          <w:szCs w:val="44"/>
        </w:rPr>
        <w:fldChar w:fldCharType="end"/>
      </w:r>
      <w:r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ab/>
        <w:t>As cores têm um impacto significativo no nosso estado de espirito, nas nossas decisões e na forma como percebemos o mundo ao nosso redor.</w:t>
      </w:r>
    </w:p>
    <w:p w14:paraId="33C4F711" w14:textId="681FB9CC" w:rsidR="00535524" w:rsidRPr="005D1393" w:rsidRDefault="005D1393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5D1393">
        <w:rPr>
          <w:rFonts w:ascii="Verdana" w:hAnsi="Verdana"/>
          <w:b/>
          <w:bCs/>
          <w:sz w:val="32"/>
          <w:szCs w:val="32"/>
        </w:rPr>
        <w:t>CORES QUENTES x CORES FRIAS</w:t>
      </w:r>
      <w:r w:rsidR="007D408D" w:rsidRPr="005D1393">
        <w:rPr>
          <w:rFonts w:ascii="Verdana" w:hAnsi="Verdana"/>
          <w:b/>
          <w:bCs/>
          <w:sz w:val="32"/>
          <w:szCs w:val="32"/>
        </w:rPr>
        <w:tab/>
      </w:r>
    </w:p>
    <w:p w14:paraId="5EEB932E" w14:textId="2AE12369" w:rsidR="005D1393" w:rsidRDefault="005D1393" w:rsidP="005D1393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 w:rsidRPr="005D1393">
        <w:rPr>
          <w:rFonts w:ascii="Verdana" w:hAnsi="Verdana"/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8FD2B" wp14:editId="51C5BE2C">
                <wp:simplePos x="0" y="0"/>
                <wp:positionH relativeFrom="column">
                  <wp:posOffset>2729865</wp:posOffset>
                </wp:positionH>
                <wp:positionV relativeFrom="paragraph">
                  <wp:posOffset>54610</wp:posOffset>
                </wp:positionV>
                <wp:extent cx="304800" cy="180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D678B" id="Rectangle 4" o:spid="_x0000_s1026" style="position:absolute;margin-left:214.95pt;margin-top:4.3pt;width:24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" fillcolor="#ffc000 [3207]" strokecolor="#1f3763 [1604]" strokeweight="1pt"/>
            </w:pict>
          </mc:Fallback>
        </mc:AlternateContent>
      </w:r>
      <w:r w:rsidRPr="005D1393">
        <w:rPr>
          <w:rFonts w:ascii="Verdana" w:hAnsi="Verdana"/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8B1AB" wp14:editId="2A1D7487">
                <wp:simplePos x="0" y="0"/>
                <wp:positionH relativeFrom="column">
                  <wp:posOffset>2390775</wp:posOffset>
                </wp:positionH>
                <wp:positionV relativeFrom="paragraph">
                  <wp:posOffset>57150</wp:posOffset>
                </wp:positionV>
                <wp:extent cx="304800" cy="180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7DDE0" id="Rectangle 3" o:spid="_x0000_s1026" style="position:absolute;margin-left:188.25pt;margin-top:4.5pt;width:24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" fillcolor="#ed7d31 [3205]" strokecolor="#1f3763 [1604]" strokeweight="1pt"/>
            </w:pict>
          </mc:Fallback>
        </mc:AlternateConten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81C68" wp14:editId="470C3104">
                <wp:simplePos x="0" y="0"/>
                <wp:positionH relativeFrom="column">
                  <wp:posOffset>2034540</wp:posOffset>
                </wp:positionH>
                <wp:positionV relativeFrom="paragraph">
                  <wp:posOffset>54610</wp:posOffset>
                </wp:positionV>
                <wp:extent cx="304800" cy="180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1F278" id="Rectangle 2" o:spid="_x0000_s1026" style="position:absolute;margin-left:160.2pt;margin-top:4.3pt;width:24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" fillcolor="red" strokecolor="#1f3763 [1604]" strokeweight="1pt"/>
            </w:pict>
          </mc:Fallback>
        </mc:AlternateContent>
      </w:r>
      <w:r>
        <w:rPr>
          <w:rFonts w:ascii="Verdana" w:hAnsi="Verdana"/>
          <w:noProof/>
          <w:sz w:val="32"/>
          <w:szCs w:val="32"/>
        </w:rPr>
        <w:t xml:space="preserve">Cores quentes: </w:t>
      </w:r>
      <w:r>
        <w:rPr>
          <w:rFonts w:ascii="Verdana" w:hAnsi="Verdana"/>
          <w:noProof/>
          <w:sz w:val="32"/>
          <w:szCs w:val="32"/>
        </w:rPr>
        <w:tab/>
      </w:r>
      <w:r>
        <w:rPr>
          <w:rFonts w:ascii="Verdana" w:hAnsi="Verdana"/>
          <w:noProof/>
          <w:sz w:val="32"/>
          <w:szCs w:val="32"/>
        </w:rPr>
        <w:tab/>
      </w:r>
      <w:r>
        <w:rPr>
          <w:rFonts w:ascii="Verdana" w:hAnsi="Verdana"/>
          <w:noProof/>
          <w:sz w:val="32"/>
          <w:szCs w:val="32"/>
        </w:rPr>
        <w:tab/>
        <w:t>Associadas a emções como paixão, energia, calor e entusiasmo;</w:t>
      </w:r>
    </w:p>
    <w:p w14:paraId="7FE4206F" w14:textId="3640E9CD" w:rsidR="005D1393" w:rsidRDefault="005D1393" w:rsidP="005D1393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 w:rsidRPr="005D1393"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C85EF" wp14:editId="2E537A7F">
                <wp:simplePos x="0" y="0"/>
                <wp:positionH relativeFrom="column">
                  <wp:posOffset>2371725</wp:posOffset>
                </wp:positionH>
                <wp:positionV relativeFrom="paragraph">
                  <wp:posOffset>48260</wp:posOffset>
                </wp:positionV>
                <wp:extent cx="304800" cy="1809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7274D" id="Rectangle 7" o:spid="_x0000_s1026" style="position:absolute;margin-left:186.75pt;margin-top:3.8pt;width:24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" fillcolor="#7030a0" strokecolor="#1f3763 [1604]" strokeweight="1pt"/>
            </w:pict>
          </mc:Fallback>
        </mc:AlternateContent>
      </w:r>
      <w:r w:rsidRPr="005D1393"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6781C" wp14:editId="7461DB26">
                <wp:simplePos x="0" y="0"/>
                <wp:positionH relativeFrom="column">
                  <wp:posOffset>2023110</wp:posOffset>
                </wp:positionH>
                <wp:positionV relativeFrom="paragraph">
                  <wp:posOffset>41275</wp:posOffset>
                </wp:positionV>
                <wp:extent cx="304800" cy="180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8D2C4" id="Rectangle 6" o:spid="_x0000_s1026" style="position:absolute;margin-left:159.3pt;margin-top:3.25pt;width:24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" fillcolor="#00b050" strokecolor="#1f3763 [1604]" strokeweight="1pt"/>
            </w:pict>
          </mc:Fallback>
        </mc:AlternateContent>
      </w:r>
      <w:r w:rsidRPr="005D1393"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65075" wp14:editId="5AC5A3E3">
                <wp:simplePos x="0" y="0"/>
                <wp:positionH relativeFrom="column">
                  <wp:posOffset>1685925</wp:posOffset>
                </wp:positionH>
                <wp:positionV relativeFrom="paragraph">
                  <wp:posOffset>48260</wp:posOffset>
                </wp:positionV>
                <wp:extent cx="304800" cy="180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5C0D9" id="Rectangle 5" o:spid="_x0000_s1026" style="position:absolute;margin-left:132.75pt;margin-top:3.8pt;width:24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" fillcolor="#00b0f0" strokecolor="#1f3763 [1604]" strokeweight="1pt"/>
            </w:pict>
          </mc:Fallback>
        </mc:AlternateContent>
      </w:r>
      <w:r>
        <w:rPr>
          <w:rFonts w:ascii="Verdana" w:hAnsi="Verdana"/>
          <w:noProof/>
          <w:sz w:val="32"/>
          <w:szCs w:val="32"/>
        </w:rPr>
        <w:t>Cores frias:</w:t>
      </w:r>
      <w:r>
        <w:rPr>
          <w:rFonts w:ascii="Verdana" w:hAnsi="Verdana"/>
          <w:noProof/>
          <w:sz w:val="32"/>
          <w:szCs w:val="32"/>
        </w:rPr>
        <w:tab/>
      </w:r>
      <w:r>
        <w:rPr>
          <w:rFonts w:ascii="Verdana" w:hAnsi="Verdana"/>
          <w:noProof/>
          <w:sz w:val="32"/>
          <w:szCs w:val="32"/>
        </w:rPr>
        <w:tab/>
      </w:r>
      <w:r>
        <w:rPr>
          <w:rFonts w:ascii="Verdana" w:hAnsi="Verdana"/>
          <w:noProof/>
          <w:sz w:val="32"/>
          <w:szCs w:val="32"/>
        </w:rPr>
        <w:tab/>
        <w:t xml:space="preserve"> Evocam sensações de calma, serenidade, frescor e tranquilidade;</w:t>
      </w:r>
    </w:p>
    <w:p w14:paraId="73561E48" w14:textId="209AAE49" w:rsidR="005D1393" w:rsidRPr="005D1393" w:rsidRDefault="005D1393" w:rsidP="005D1393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5D1393">
        <w:rPr>
          <w:rFonts w:ascii="Verdana" w:hAnsi="Verdana"/>
          <w:b/>
          <w:bCs/>
          <w:noProof/>
          <w:sz w:val="32"/>
          <w:szCs w:val="32"/>
        </w:rPr>
        <w:t>SIGNIFICADOS CULTURAIS</w:t>
      </w:r>
    </w:p>
    <w:p w14:paraId="691CF185" w14:textId="3F909A6B" w:rsidR="005D1393" w:rsidRDefault="005D1393" w:rsidP="005D1393">
      <w:pPr>
        <w:pStyle w:val="ListParagraph"/>
        <w:numPr>
          <w:ilvl w:val="0"/>
          <w:numId w:val="7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O significado das cores pode variar entre diferentes culturas. Por exemplo, o branco pode simbolizar pureza e paz em algumas culturas, enquanto em outras pode representar o luto.</w:t>
      </w:r>
    </w:p>
    <w:p w14:paraId="2980CFB1" w14:textId="2116F05E" w:rsidR="005D1393" w:rsidRDefault="005D1393" w:rsidP="005D1393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IMPLICAÇÕES EM DESIGN</w:t>
      </w:r>
    </w:p>
    <w:p w14:paraId="080FFF06" w14:textId="72BF0526" w:rsidR="005D1393" w:rsidRDefault="005D1393" w:rsidP="005D1393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Contraste</w:t>
      </w:r>
      <w:r w:rsidR="00C3351E">
        <w:rPr>
          <w:rFonts w:ascii="Verdana" w:hAnsi="Verdana"/>
          <w:noProof/>
          <w:sz w:val="32"/>
          <w:szCs w:val="32"/>
        </w:rPr>
        <w:t>: Cores contrastantes podem destacar informações importantes;</w:t>
      </w:r>
    </w:p>
    <w:p w14:paraId="39A8A131" w14:textId="3EF8EA0E" w:rsidR="005D1393" w:rsidRDefault="005D1393" w:rsidP="005D1393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Harmonia</w:t>
      </w:r>
      <w:r w:rsidR="00C3351E" w:rsidRPr="00C3351E">
        <w:rPr>
          <w:rFonts w:ascii="Verdana" w:hAnsi="Verdana"/>
          <w:noProof/>
          <w:sz w:val="32"/>
          <w:szCs w:val="32"/>
        </w:rPr>
        <w:t>:</w:t>
      </w:r>
      <w:r w:rsidR="00C3351E">
        <w:rPr>
          <w:rFonts w:ascii="Verdana" w:hAnsi="Verdana"/>
          <w:noProof/>
          <w:sz w:val="32"/>
          <w:szCs w:val="32"/>
        </w:rPr>
        <w:t xml:space="preserve"> Cores harmoniosas criam uma sensação de equilibrio e coesão;</w:t>
      </w:r>
    </w:p>
    <w:p w14:paraId="6D606714" w14:textId="25356DBB" w:rsidR="005D1393" w:rsidRPr="00C3351E" w:rsidRDefault="005D1393" w:rsidP="005D1393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Saturação</w:t>
      </w:r>
      <w:r w:rsidR="00C3351E">
        <w:rPr>
          <w:rFonts w:ascii="Verdana" w:hAnsi="Verdana"/>
          <w:noProof/>
          <w:sz w:val="32"/>
          <w:szCs w:val="32"/>
        </w:rPr>
        <w:t>: Cores saturadas podem transmitir emoções mais intensas, enquanto cores menos saturadas podem evocar sutileza;</w:t>
      </w:r>
    </w:p>
    <w:p w14:paraId="0DBF5A35" w14:textId="2105197A" w:rsidR="00C3351E" w:rsidRDefault="00C3351E" w:rsidP="00C3351E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ASSOCIAÇÕES PSICOLÓGICAS</w:t>
      </w:r>
    </w:p>
    <w:p w14:paraId="5BAF16B7" w14:textId="5D60BD52" w:rsidR="00C3351E" w:rsidRDefault="00C3351E" w:rsidP="00C3351E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F1087" wp14:editId="6BA6D46D">
                <wp:simplePos x="0" y="0"/>
                <wp:positionH relativeFrom="column">
                  <wp:posOffset>1590675</wp:posOffset>
                </wp:positionH>
                <wp:positionV relativeFrom="paragraph">
                  <wp:posOffset>47625</wp:posOffset>
                </wp:positionV>
                <wp:extent cx="304800" cy="1809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C643D" id="Rectangle 11" o:spid="_x0000_s1026" style="position:absolute;margin-left:125.25pt;margin-top:3.75pt;width:24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" fillcolor="red" strokecolor="#1f3763 [1604]" strokeweight="1pt"/>
            </w:pict>
          </mc:Fallback>
        </mc:AlternateContent>
      </w:r>
      <w:r>
        <w:rPr>
          <w:rFonts w:ascii="Verdana" w:hAnsi="Verdana"/>
          <w:b/>
          <w:bCs/>
          <w:noProof/>
          <w:sz w:val="32"/>
          <w:szCs w:val="32"/>
        </w:rPr>
        <w:t>Vermelho</w:t>
      </w:r>
      <w:r>
        <w:rPr>
          <w:rFonts w:ascii="Verdana" w:hAnsi="Verdana"/>
          <w:b/>
          <w:bCs/>
          <w:noProof/>
          <w:sz w:val="32"/>
          <w:szCs w:val="32"/>
        </w:rPr>
        <w:tab/>
        <w:t xml:space="preserve">  : </w:t>
      </w:r>
      <w:r>
        <w:rPr>
          <w:rFonts w:ascii="Verdana" w:hAnsi="Verdana"/>
          <w:noProof/>
          <w:sz w:val="32"/>
          <w:szCs w:val="32"/>
        </w:rPr>
        <w:t>Pode aumentar a frequencia cardiaca, simboliza paixão, amor, urgência ou perigo;</w:t>
      </w:r>
    </w:p>
    <w:p w14:paraId="10C87783" w14:textId="15BF386E" w:rsidR="00C3351E" w:rsidRDefault="00C3351E" w:rsidP="00C3351E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5D1393">
        <w:rPr>
          <w:rFonts w:ascii="Verdana" w:hAnsi="Verdan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629BC0" wp14:editId="0F37FFF0">
                <wp:simplePos x="0" y="0"/>
                <wp:positionH relativeFrom="column">
                  <wp:posOffset>1009650</wp:posOffset>
                </wp:positionH>
                <wp:positionV relativeFrom="paragraph">
                  <wp:posOffset>47625</wp:posOffset>
                </wp:positionV>
                <wp:extent cx="304800" cy="1809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D4569" id="Rectangle 12" o:spid="_x0000_s1026" style="position:absolute;margin-left:79.5pt;margin-top:3.75pt;width:24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" fillcolor="#00b0f0" strokecolor="#1f3763 [1604]" strokeweight="1pt"/>
            </w:pict>
          </mc:Fallback>
        </mc:AlternateContent>
      </w:r>
      <w:r>
        <w:rPr>
          <w:rFonts w:ascii="Verdana" w:hAnsi="Verdana"/>
          <w:b/>
          <w:bCs/>
          <w:noProof/>
          <w:sz w:val="32"/>
          <w:szCs w:val="32"/>
        </w:rPr>
        <w:t>Azul</w:t>
      </w:r>
      <w:r>
        <w:rPr>
          <w:rFonts w:ascii="Verdana" w:hAnsi="Verdana"/>
          <w:b/>
          <w:bCs/>
          <w:noProof/>
          <w:sz w:val="32"/>
          <w:szCs w:val="32"/>
        </w:rPr>
        <w:tab/>
        <w:t xml:space="preserve">: </w:t>
      </w:r>
      <w:r>
        <w:rPr>
          <w:rFonts w:ascii="Verdana" w:hAnsi="Verdana"/>
          <w:noProof/>
          <w:sz w:val="32"/>
          <w:szCs w:val="32"/>
        </w:rPr>
        <w:t>Transmite calma, confiança, confiabilidade e é frequentemente associado à serenidade;</w:t>
      </w:r>
    </w:p>
    <w:p w14:paraId="690C5EB1" w14:textId="159BC7FC" w:rsidR="00C3351E" w:rsidRPr="00C3351E" w:rsidRDefault="00C3351E" w:rsidP="00C3351E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5D1393">
        <w:rPr>
          <w:rFonts w:ascii="Verdana" w:hAnsi="Verdana"/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EB3DD" wp14:editId="6DF65E73">
                <wp:simplePos x="0" y="0"/>
                <wp:positionH relativeFrom="column">
                  <wp:posOffset>1447800</wp:posOffset>
                </wp:positionH>
                <wp:positionV relativeFrom="paragraph">
                  <wp:posOffset>56515</wp:posOffset>
                </wp:positionV>
                <wp:extent cx="304800" cy="1809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EC559" id="Rectangle 13" o:spid="_x0000_s1026" style="position:absolute;margin-left:114pt;margin-top:4.45pt;width:24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" fillcolor="#ffc000 [3207]" strokecolor="#1f3763 [1604]" strokeweight="1pt"/>
            </w:pict>
          </mc:Fallback>
        </mc:AlternateContent>
      </w:r>
      <w:r>
        <w:rPr>
          <w:rFonts w:ascii="Verdana" w:hAnsi="Verdana"/>
          <w:b/>
          <w:bCs/>
          <w:noProof/>
          <w:sz w:val="32"/>
          <w:szCs w:val="32"/>
        </w:rPr>
        <w:t>Amarelo</w:t>
      </w:r>
      <w:r>
        <w:rPr>
          <w:rFonts w:ascii="Verdana" w:hAnsi="Verdana"/>
          <w:b/>
          <w:bCs/>
          <w:noProof/>
          <w:sz w:val="32"/>
          <w:szCs w:val="32"/>
        </w:rPr>
        <w:tab/>
        <w:t>:</w:t>
      </w:r>
      <w:r>
        <w:rPr>
          <w:rFonts w:ascii="Verdana" w:hAnsi="Verdana"/>
          <w:noProof/>
          <w:sz w:val="32"/>
          <w:szCs w:val="32"/>
        </w:rPr>
        <w:t xml:space="preserve"> Representa otimismo, energia e felicidade, mas em excesso pode causar ansiedade;</w:t>
      </w:r>
    </w:p>
    <w:p w14:paraId="15E21950" w14:textId="4791F181" w:rsidR="00C3351E" w:rsidRPr="00C3351E" w:rsidRDefault="00C3351E" w:rsidP="00C3351E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5D1393"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F4F94" wp14:editId="6B94953B">
                <wp:simplePos x="0" y="0"/>
                <wp:positionH relativeFrom="column">
                  <wp:posOffset>1196340</wp:posOffset>
                </wp:positionH>
                <wp:positionV relativeFrom="paragraph">
                  <wp:posOffset>43180</wp:posOffset>
                </wp:positionV>
                <wp:extent cx="304800" cy="180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344EC" id="Rectangle 14" o:spid="_x0000_s1026" style="position:absolute;margin-left:94.2pt;margin-top:3.4pt;width:24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" fillcolor="#00b050" strokecolor="#1f3763 [1604]" strokeweight="1pt"/>
            </w:pict>
          </mc:Fallback>
        </mc:AlternateContent>
      </w:r>
      <w:r>
        <w:rPr>
          <w:rFonts w:ascii="Verdana" w:hAnsi="Verdana"/>
          <w:b/>
          <w:bCs/>
          <w:noProof/>
          <w:sz w:val="32"/>
          <w:szCs w:val="32"/>
        </w:rPr>
        <w:t>Verde</w:t>
      </w:r>
      <w:r>
        <w:rPr>
          <w:rFonts w:ascii="Verdana" w:hAnsi="Verdana"/>
          <w:b/>
          <w:bCs/>
          <w:noProof/>
          <w:sz w:val="32"/>
          <w:szCs w:val="32"/>
        </w:rPr>
        <w:tab/>
        <w:t xml:space="preserve">   </w:t>
      </w:r>
      <w:r w:rsidRPr="00C3351E">
        <w:rPr>
          <w:rFonts w:ascii="Verdana" w:hAnsi="Verdana"/>
          <w:b/>
          <w:bCs/>
          <w:noProof/>
          <w:sz w:val="32"/>
          <w:szCs w:val="32"/>
        </w:rPr>
        <w:t>:</w:t>
      </w:r>
      <w:r>
        <w:rPr>
          <w:rFonts w:ascii="Verdana" w:hAnsi="Verdana"/>
          <w:b/>
          <w:bCs/>
          <w:noProof/>
          <w:sz w:val="32"/>
          <w:szCs w:val="32"/>
        </w:rPr>
        <w:t xml:space="preserve"> </w:t>
      </w:r>
      <w:r>
        <w:rPr>
          <w:rFonts w:ascii="Verdana" w:hAnsi="Verdana"/>
          <w:noProof/>
          <w:sz w:val="32"/>
          <w:szCs w:val="32"/>
        </w:rPr>
        <w:t>Ligado à natureza, frescor, crescimento e saúde.</w:t>
      </w:r>
    </w:p>
    <w:p w14:paraId="44EAB2C9" w14:textId="05788780" w:rsidR="00C3351E" w:rsidRDefault="00C3351E" w:rsidP="00C3351E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USO ESTRATÉGICO</w:t>
      </w:r>
    </w:p>
    <w:p w14:paraId="7BF2ED0D" w14:textId="1458A22C" w:rsidR="00C3351E" w:rsidRDefault="00C3351E" w:rsidP="00C3351E">
      <w:pPr>
        <w:pStyle w:val="ListParagraph"/>
        <w:numPr>
          <w:ilvl w:val="0"/>
          <w:numId w:val="9"/>
        </w:numPr>
        <w:jc w:val="both"/>
        <w:rPr>
          <w:rFonts w:ascii="Verdana" w:hAnsi="Verdana"/>
          <w:noProof/>
          <w:sz w:val="32"/>
          <w:szCs w:val="32"/>
        </w:rPr>
      </w:pPr>
      <w:r w:rsidRPr="00C3351E">
        <w:rPr>
          <w:rFonts w:ascii="Verdana" w:hAnsi="Verdana"/>
          <w:noProof/>
          <w:sz w:val="32"/>
          <w:szCs w:val="32"/>
        </w:rPr>
        <w:t>Empresas</w:t>
      </w:r>
      <w:r>
        <w:rPr>
          <w:rFonts w:ascii="Verdana" w:hAnsi="Verdana"/>
          <w:noProof/>
          <w:sz w:val="32"/>
          <w:szCs w:val="32"/>
        </w:rPr>
        <w:t xml:space="preserve"> frequentemente utilizam cores em suas marcas para transmitir valores e criar uma conexão emocional com os consumidores.</w:t>
      </w:r>
    </w:p>
    <w:p w14:paraId="27523B7E" w14:textId="46CC697B" w:rsidR="00C3351E" w:rsidRPr="00C3351E" w:rsidRDefault="00C3351E" w:rsidP="00C3351E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AF76A9A" wp14:editId="42AA9372">
            <wp:extent cx="5400040" cy="429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3BD9" w14:textId="25FFA700" w:rsidR="00C3351E" w:rsidRDefault="00C3351E" w:rsidP="00C3351E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Ao criar designs, sites ou escolher cores para um ambiente, é importante considerar a psicologia das cores para garantir que as escolhas comuniquem a mensagem desejada e evitem interpretações indesejadas.</w:t>
      </w:r>
    </w:p>
    <w:p w14:paraId="60C85506" w14:textId="495C5852" w:rsidR="00C3351E" w:rsidRPr="00C3351E" w:rsidRDefault="00C3351E" w:rsidP="00C3351E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C3351E">
        <w:rPr>
          <w:rFonts w:ascii="Verdana" w:hAnsi="Verdana"/>
          <w:b/>
          <w:bCs/>
          <w:noProof/>
          <w:sz w:val="32"/>
          <w:szCs w:val="32"/>
        </w:rPr>
        <w:lastRenderedPageBreak/>
        <w:t>CORES NO CSS</w:t>
      </w:r>
    </w:p>
    <w:p w14:paraId="343245F0" w14:textId="3DBEE89F" w:rsidR="00C3351E" w:rsidRPr="00C3351E" w:rsidRDefault="00C3351E" w:rsidP="003A3AD8">
      <w:pPr>
        <w:ind w:firstLine="708"/>
        <w:jc w:val="both"/>
        <w:rPr>
          <w:rFonts w:ascii="Verdana" w:hAnsi="Verdana"/>
          <w:noProof/>
          <w:sz w:val="32"/>
          <w:szCs w:val="32"/>
        </w:rPr>
      </w:pPr>
      <w:r w:rsidRPr="00C3351E">
        <w:rPr>
          <w:rFonts w:ascii="Verdana" w:hAnsi="Verdana"/>
          <w:noProof/>
          <w:sz w:val="32"/>
          <w:szCs w:val="32"/>
        </w:rPr>
        <w:t>No CSS, as cores podem ser especificadas de várias maneiras, incluindo nomes de cores, códigos hexadecimais, códigos RGB e códigos HSL. Aqui estão algumas maneiras comuns de definir cores em CSS:</w:t>
      </w:r>
    </w:p>
    <w:p w14:paraId="07B1CDA6" w14:textId="247238DE" w:rsidR="00C3351E" w:rsidRPr="003A3AD8" w:rsidRDefault="00C3351E" w:rsidP="00C3351E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3A3AD8">
        <w:rPr>
          <w:rFonts w:ascii="Verdana" w:hAnsi="Verdana"/>
          <w:b/>
          <w:bCs/>
          <w:noProof/>
          <w:sz w:val="32"/>
          <w:szCs w:val="32"/>
        </w:rPr>
        <w:t>Nomes de Cores</w:t>
      </w:r>
    </w:p>
    <w:p w14:paraId="4FC6AD1C" w14:textId="69A29816" w:rsidR="00C3351E" w:rsidRPr="00C3351E" w:rsidRDefault="00C3351E" w:rsidP="003A3AD8">
      <w:pPr>
        <w:ind w:firstLine="708"/>
        <w:jc w:val="both"/>
        <w:rPr>
          <w:rFonts w:ascii="Verdana" w:hAnsi="Verdana"/>
          <w:noProof/>
          <w:sz w:val="32"/>
          <w:szCs w:val="32"/>
        </w:rPr>
      </w:pPr>
      <w:r w:rsidRPr="00C3351E">
        <w:rPr>
          <w:rFonts w:ascii="Verdana" w:hAnsi="Verdana"/>
          <w:noProof/>
          <w:sz w:val="32"/>
          <w:szCs w:val="32"/>
        </w:rPr>
        <w:t>Você pode usar os nomes de cores padrão no CSS para especificar uma cor.</w:t>
      </w:r>
    </w:p>
    <w:p w14:paraId="6CBF1309" w14:textId="7FF3E5F7" w:rsidR="00C3351E" w:rsidRPr="00C3351E" w:rsidRDefault="003A3AD8" w:rsidP="00C3351E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ACA22F3" wp14:editId="54981676">
            <wp:extent cx="5400040" cy="1430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2D10" w14:textId="66C681C1" w:rsidR="00C3351E" w:rsidRPr="00C3351E" w:rsidRDefault="00C3351E" w:rsidP="00C3351E">
      <w:pPr>
        <w:jc w:val="both"/>
        <w:rPr>
          <w:rFonts w:ascii="Verdana" w:hAnsi="Verdana"/>
          <w:noProof/>
          <w:sz w:val="32"/>
          <w:szCs w:val="32"/>
        </w:rPr>
      </w:pPr>
      <w:r w:rsidRPr="00C3351E">
        <w:rPr>
          <w:rFonts w:ascii="Verdana" w:hAnsi="Verdana"/>
          <w:noProof/>
          <w:sz w:val="32"/>
          <w:szCs w:val="32"/>
        </w:rPr>
        <w:t>Códigos Hexadecimais</w:t>
      </w:r>
    </w:p>
    <w:p w14:paraId="2DAFB520" w14:textId="77777777" w:rsidR="00C3351E" w:rsidRPr="00C3351E" w:rsidRDefault="00C3351E" w:rsidP="003A3AD8">
      <w:pPr>
        <w:ind w:firstLine="708"/>
        <w:jc w:val="both"/>
        <w:rPr>
          <w:rFonts w:ascii="Verdana" w:hAnsi="Verdana"/>
          <w:noProof/>
          <w:sz w:val="32"/>
          <w:szCs w:val="32"/>
        </w:rPr>
      </w:pPr>
      <w:r w:rsidRPr="00C3351E">
        <w:rPr>
          <w:rFonts w:ascii="Verdana" w:hAnsi="Verdana"/>
          <w:noProof/>
          <w:sz w:val="32"/>
          <w:szCs w:val="32"/>
        </w:rPr>
        <w:t>Os códigos hexadecimais são uma forma comum de representar cores. Eles começam com `#` seguido por seis caracteres hexadecimais (0-9, A-F).</w:t>
      </w:r>
    </w:p>
    <w:p w14:paraId="50D8C0E0" w14:textId="4FA0A3BC" w:rsidR="00C3351E" w:rsidRPr="00C3351E" w:rsidRDefault="003A3AD8" w:rsidP="00C3351E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0B63EA2" wp14:editId="6A2620A6">
            <wp:extent cx="5400040" cy="1430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2E84" w14:textId="69A9B364" w:rsidR="00C3351E" w:rsidRPr="003A3AD8" w:rsidRDefault="00C3351E" w:rsidP="00C3351E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3A3AD8">
        <w:rPr>
          <w:rFonts w:ascii="Verdana" w:hAnsi="Verdana"/>
          <w:b/>
          <w:bCs/>
          <w:noProof/>
          <w:sz w:val="32"/>
          <w:szCs w:val="32"/>
        </w:rPr>
        <w:t>Códigos RGB</w:t>
      </w:r>
    </w:p>
    <w:p w14:paraId="23851576" w14:textId="1C5E6A9F" w:rsidR="00C3351E" w:rsidRPr="00C3351E" w:rsidRDefault="00C3351E" w:rsidP="003A3AD8">
      <w:pPr>
        <w:ind w:firstLine="708"/>
        <w:jc w:val="both"/>
        <w:rPr>
          <w:rFonts w:ascii="Verdana" w:hAnsi="Verdana"/>
          <w:noProof/>
          <w:sz w:val="32"/>
          <w:szCs w:val="32"/>
        </w:rPr>
      </w:pPr>
      <w:r w:rsidRPr="00C3351E">
        <w:rPr>
          <w:rFonts w:ascii="Verdana" w:hAnsi="Verdana"/>
          <w:noProof/>
          <w:sz w:val="32"/>
          <w:szCs w:val="32"/>
        </w:rPr>
        <w:t>Os códigos RGB representam cores em termos de intensidade de vermelho, verde e azul. Podem ser definidos utilizando `rgb()`.</w:t>
      </w:r>
    </w:p>
    <w:p w14:paraId="2BA1E333" w14:textId="49C41D48" w:rsidR="00C3351E" w:rsidRPr="003A3AD8" w:rsidRDefault="003A3AD8" w:rsidP="00C3351E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3A3AD8">
        <w:rPr>
          <w:b/>
          <w:bCs/>
          <w:noProof/>
        </w:rPr>
        <w:lastRenderedPageBreak/>
        <w:drawing>
          <wp:inline distT="0" distB="0" distL="0" distR="0" wp14:anchorId="30E10AEA" wp14:editId="6383D674">
            <wp:extent cx="5400040" cy="1430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51E" w:rsidRPr="003A3AD8">
        <w:rPr>
          <w:rFonts w:ascii="Verdana" w:hAnsi="Verdana"/>
          <w:b/>
          <w:bCs/>
          <w:noProof/>
          <w:sz w:val="32"/>
          <w:szCs w:val="32"/>
        </w:rPr>
        <w:t>Códigos HSL</w:t>
      </w:r>
    </w:p>
    <w:p w14:paraId="7C95F703" w14:textId="77777777" w:rsidR="00C3351E" w:rsidRPr="00C3351E" w:rsidRDefault="00C3351E" w:rsidP="003A3AD8">
      <w:pPr>
        <w:ind w:firstLine="708"/>
        <w:jc w:val="both"/>
        <w:rPr>
          <w:rFonts w:ascii="Verdana" w:hAnsi="Verdana"/>
          <w:noProof/>
          <w:sz w:val="32"/>
          <w:szCs w:val="32"/>
        </w:rPr>
      </w:pPr>
      <w:r w:rsidRPr="00C3351E">
        <w:rPr>
          <w:rFonts w:ascii="Verdana" w:hAnsi="Verdana"/>
          <w:noProof/>
          <w:sz w:val="32"/>
          <w:szCs w:val="32"/>
        </w:rPr>
        <w:t>Os códigos HSL representam cores em termos de matiz, saturação e luminosidade. Podem ser definidos utilizando `hsl()`.</w:t>
      </w:r>
    </w:p>
    <w:p w14:paraId="21748609" w14:textId="2D13D804" w:rsidR="00C3351E" w:rsidRPr="00C3351E" w:rsidRDefault="003A3AD8" w:rsidP="00C3351E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D52EE83" wp14:editId="5FDC2AAF">
            <wp:extent cx="5400040" cy="1430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CE88" w14:textId="63C3C5BC" w:rsidR="00C3351E" w:rsidRPr="003A3AD8" w:rsidRDefault="00C3351E" w:rsidP="00C3351E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3A3AD8">
        <w:rPr>
          <w:rFonts w:ascii="Verdana" w:hAnsi="Verdana"/>
          <w:b/>
          <w:bCs/>
          <w:noProof/>
          <w:sz w:val="32"/>
          <w:szCs w:val="32"/>
        </w:rPr>
        <w:t>RGBA e HSLA</w:t>
      </w:r>
    </w:p>
    <w:p w14:paraId="0B5A62FA" w14:textId="6BFD72D0" w:rsidR="00C3351E" w:rsidRPr="00C3351E" w:rsidRDefault="00C3351E" w:rsidP="003A3AD8">
      <w:pPr>
        <w:ind w:firstLine="708"/>
        <w:jc w:val="both"/>
        <w:rPr>
          <w:rFonts w:ascii="Verdana" w:hAnsi="Verdana"/>
          <w:noProof/>
          <w:sz w:val="32"/>
          <w:szCs w:val="32"/>
        </w:rPr>
      </w:pPr>
      <w:r w:rsidRPr="00C3351E">
        <w:rPr>
          <w:rFonts w:ascii="Verdana" w:hAnsi="Verdana"/>
          <w:noProof/>
          <w:sz w:val="32"/>
          <w:szCs w:val="32"/>
        </w:rPr>
        <w:t>Além disso, você pode usar versões "alfa" de cores para especificar a opacidade, utilizando `rgba()` para códigos RGB e `hsla()` para códigos HSL.</w:t>
      </w:r>
    </w:p>
    <w:p w14:paraId="01FAF7E1" w14:textId="0BC64400" w:rsidR="00C3351E" w:rsidRPr="00C3351E" w:rsidRDefault="003A3AD8" w:rsidP="00C3351E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02B7064" wp14:editId="3B69FC36">
            <wp:extent cx="5400040" cy="1984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7554" w14:textId="752A9589" w:rsidR="00C3351E" w:rsidRPr="00C3351E" w:rsidRDefault="00C3351E" w:rsidP="003A3AD8">
      <w:pPr>
        <w:ind w:firstLine="708"/>
        <w:jc w:val="both"/>
        <w:rPr>
          <w:rFonts w:ascii="Verdana" w:hAnsi="Verdana"/>
          <w:noProof/>
          <w:sz w:val="32"/>
          <w:szCs w:val="32"/>
        </w:rPr>
      </w:pPr>
      <w:r w:rsidRPr="00C3351E">
        <w:rPr>
          <w:rFonts w:ascii="Verdana" w:hAnsi="Verdana"/>
          <w:noProof/>
          <w:sz w:val="32"/>
          <w:szCs w:val="32"/>
        </w:rPr>
        <w:t xml:space="preserve">Estas são algumas das maneiras mais comuns de especificar cores em CSS. A escolha da notação depende da sua preferência e das necessidades específicas do seu projeto. </w:t>
      </w:r>
    </w:p>
    <w:sectPr w:rsidR="00C3351E" w:rsidRPr="00C3351E" w:rsidSect="00C3351E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13A13"/>
    <w:multiLevelType w:val="hybridMultilevel"/>
    <w:tmpl w:val="6552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5792D"/>
    <w:multiLevelType w:val="hybridMultilevel"/>
    <w:tmpl w:val="FE08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B5139"/>
    <w:multiLevelType w:val="hybridMultilevel"/>
    <w:tmpl w:val="4BB0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F14E8"/>
    <w:multiLevelType w:val="hybridMultilevel"/>
    <w:tmpl w:val="9B62909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61D9D"/>
    <w:multiLevelType w:val="hybridMultilevel"/>
    <w:tmpl w:val="A4D0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93"/>
    <w:rsid w:val="000401B2"/>
    <w:rsid w:val="000D75D6"/>
    <w:rsid w:val="00260716"/>
    <w:rsid w:val="002C29A6"/>
    <w:rsid w:val="00323755"/>
    <w:rsid w:val="003A3AD8"/>
    <w:rsid w:val="003B5ECE"/>
    <w:rsid w:val="003F0FC3"/>
    <w:rsid w:val="003F3A1E"/>
    <w:rsid w:val="004C0EA5"/>
    <w:rsid w:val="00535524"/>
    <w:rsid w:val="005D1393"/>
    <w:rsid w:val="006269B0"/>
    <w:rsid w:val="0079678B"/>
    <w:rsid w:val="007D408D"/>
    <w:rsid w:val="00930A82"/>
    <w:rsid w:val="00B63657"/>
    <w:rsid w:val="00C3351E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3B95"/>
  <w15:chartTrackingRefBased/>
  <w15:docId w15:val="{01746BC1-CBD8-486E-92BA-86154D0E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24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2024-02-19T03:04:00Z</dcterms:created>
  <dcterms:modified xsi:type="dcterms:W3CDTF">2024-02-19T03:28:00Z</dcterms:modified>
</cp:coreProperties>
</file>