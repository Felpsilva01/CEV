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35DC" w14:textId="7774CC57" w:rsidR="003B5ECE" w:rsidRDefault="008C796D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>
        <w:rPr>
          <w:rFonts w:ascii="Algerian" w:hAnsi="Algerian"/>
          <w:color w:val="BF8F00" w:themeColor="accent4" w:themeShade="BF"/>
        </w:rPr>
        <w:t>text</w:t>
      </w:r>
      <w:proofErr w:type="spellEnd"/>
    </w:p>
    <w:p w14:paraId="38B1E0B6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1B066AE7" w14:textId="57501E5B" w:rsidR="004C0EA5" w:rsidRPr="008C796D" w:rsidRDefault="008C796D" w:rsidP="004C0EA5">
      <w:pPr>
        <w:jc w:val="center"/>
        <w:rPr>
          <w:rFonts w:ascii="Verdana" w:hAnsi="Verdana"/>
          <w:sz w:val="96"/>
          <w:szCs w:val="96"/>
          <w:u w:val="single"/>
        </w:rPr>
      </w:pPr>
      <w:hyperlink r:id="rId5" w:history="1">
        <w:r w:rsidRPr="008C796D">
          <w:rPr>
            <w:rStyle w:val="Hyperlink"/>
            <w:rFonts w:ascii="Verdana" w:hAnsi="Verdana"/>
            <w:sz w:val="40"/>
            <w:szCs w:val="40"/>
          </w:rPr>
          <w:t>Estilizando textos</w:t>
        </w:r>
      </w:hyperlink>
    </w:p>
    <w:p w14:paraId="603FF004" w14:textId="469A9F95" w:rsidR="00535524" w:rsidRDefault="007D408D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 w:rsidR="008C796D">
        <w:rPr>
          <w:rFonts w:ascii="Verdana" w:hAnsi="Verdana"/>
          <w:sz w:val="32"/>
          <w:szCs w:val="32"/>
        </w:rPr>
        <w:t>O CSS tem várias propriedades para formatar textos. Essas propriedades podem modificar cor, alinhamento, decoração, espaçamento e sombra;</w:t>
      </w:r>
    </w:p>
    <w:p w14:paraId="34E8FBC2" w14:textId="42030230" w:rsidR="008C796D" w:rsidRPr="008C796D" w:rsidRDefault="008C796D" w:rsidP="00323755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COR DO TEXTO</w:t>
      </w:r>
    </w:p>
    <w:p w14:paraId="0159F591" w14:textId="0BD970EF" w:rsidR="008C796D" w:rsidRDefault="008C796D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A propriedade ‘color’ é utilizada para definir a cor do texto. Podendo ser específicada por nome, HEX ou RGB.</w:t>
      </w:r>
    </w:p>
    <w:p w14:paraId="2FCE4383" w14:textId="415CBE27" w:rsidR="008C796D" w:rsidRDefault="008C796D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5BDE1F6" wp14:editId="471DB88E">
            <wp:extent cx="5400040" cy="1071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E52DB" wp14:editId="2845505F">
            <wp:extent cx="5400040" cy="1071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14015" wp14:editId="1DF4548F">
            <wp:extent cx="5400040" cy="1071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AD98" w14:textId="2D865BE4" w:rsidR="008C796D" w:rsidRDefault="008C796D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8C796D">
        <w:rPr>
          <w:rFonts w:ascii="Verdana" w:hAnsi="Verdana"/>
          <w:b/>
          <w:bCs/>
          <w:noProof/>
          <w:sz w:val="32"/>
          <w:szCs w:val="32"/>
        </w:rPr>
        <w:t>ALINHAMENTO DO TEXTO</w:t>
      </w:r>
    </w:p>
    <w:p w14:paraId="1680085B" w14:textId="67008553" w:rsidR="008C796D" w:rsidRDefault="008C796D" w:rsidP="00323755">
      <w:pPr>
        <w:jc w:val="both"/>
        <w:rPr>
          <w:rFonts w:ascii="Verdana" w:hAnsi="Verdana"/>
          <w:noProof/>
          <w:sz w:val="32"/>
          <w:szCs w:val="32"/>
        </w:rPr>
      </w:pPr>
      <w:r w:rsidRPr="008C796D">
        <w:rPr>
          <w:rFonts w:ascii="Verdana" w:hAnsi="Verdana"/>
          <w:noProof/>
          <w:sz w:val="32"/>
          <w:szCs w:val="32"/>
        </w:rPr>
        <w:t>(alinhamento e direção)</w:t>
      </w:r>
    </w:p>
    <w:p w14:paraId="1A07B31F" w14:textId="0846D0A6" w:rsidR="008C796D" w:rsidRDefault="008C796D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 xml:space="preserve">A propriedade </w:t>
      </w:r>
      <w:r w:rsidRPr="008C796D">
        <w:rPr>
          <w:rFonts w:ascii="Verdana" w:hAnsi="Verdana"/>
          <w:noProof/>
          <w:color w:val="FF0000"/>
          <w:sz w:val="32"/>
          <w:szCs w:val="32"/>
        </w:rPr>
        <w:t>text-align</w:t>
      </w:r>
      <w:r>
        <w:rPr>
          <w:rFonts w:ascii="Verdana" w:hAnsi="Verdana"/>
          <w:noProof/>
          <w:sz w:val="32"/>
          <w:szCs w:val="32"/>
        </w:rPr>
        <w:t xml:space="preserve"> em CSS é usada para definir o alinhamento horizontal do texto dentro de um elemento. Os valores mais utilizados são: left, right, center, justify.</w:t>
      </w:r>
    </w:p>
    <w:p w14:paraId="032A2E60" w14:textId="0F10A994" w:rsidR="008C796D" w:rsidRPr="008C796D" w:rsidRDefault="008C796D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464139" wp14:editId="379E3B98">
            <wp:extent cx="5400040" cy="1083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5BBF" w14:textId="25BA14F1" w:rsidR="008C796D" w:rsidRDefault="008C796D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 xml:space="preserve">A propriedade </w:t>
      </w:r>
      <w:r w:rsidRPr="008C796D">
        <w:rPr>
          <w:rFonts w:ascii="Verdana" w:hAnsi="Verdana"/>
          <w:noProof/>
          <w:color w:val="FF0000"/>
          <w:sz w:val="32"/>
          <w:szCs w:val="32"/>
        </w:rPr>
        <w:t>direction</w:t>
      </w:r>
      <w:r>
        <w:rPr>
          <w:rFonts w:ascii="Verdana" w:hAnsi="Verdana"/>
          <w:noProof/>
          <w:sz w:val="32"/>
          <w:szCs w:val="32"/>
        </w:rPr>
        <w:t xml:space="preserve"> em CSS é utilizada para definir a direção do texto, especiamente útil para idiomas que são escritos da direitaa para esquerda. Os valores mais comuns são: ltr (left-to-right) e rtl (right-to-left)</w:t>
      </w:r>
    </w:p>
    <w:p w14:paraId="6EC22D00" w14:textId="64BC2174" w:rsidR="008C796D" w:rsidRDefault="008C796D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2449D45" wp14:editId="612BB498">
            <wp:extent cx="5400040" cy="1211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511C" w14:textId="6AC997E5" w:rsidR="008C796D" w:rsidRDefault="008C796D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 xml:space="preserve">A propriedade </w:t>
      </w:r>
      <w:r w:rsidRPr="00814DDE">
        <w:rPr>
          <w:rFonts w:ascii="Verdana" w:hAnsi="Verdana"/>
          <w:noProof/>
          <w:color w:val="FF0000"/>
          <w:sz w:val="32"/>
          <w:szCs w:val="32"/>
        </w:rPr>
        <w:t>text-align-last</w:t>
      </w:r>
      <w:r w:rsidR="00814DDE">
        <w:rPr>
          <w:rFonts w:ascii="Verdana" w:hAnsi="Verdana"/>
          <w:noProof/>
          <w:sz w:val="32"/>
          <w:szCs w:val="32"/>
        </w:rPr>
        <w:t xml:space="preserve"> define o alinhamento do último bloco ou linha de texto dentro de um elemento quebra de linha. Essa propriedade é especialmenten útil quando o texto é justificado e você deseja controlar a ultima linha</w:t>
      </w:r>
    </w:p>
    <w:p w14:paraId="722D33FD" w14:textId="2242C87A" w:rsidR="00814DDE" w:rsidRDefault="00814DDE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CCDAD7E" wp14:editId="6DD8B4DC">
            <wp:extent cx="5400040" cy="1211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B879" w14:textId="65CC6747" w:rsidR="00814DDE" w:rsidRDefault="00814DDE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A propriedade vertical-align controla o alinhamento vertical de um elemento em relação ao seu contâiner ou ao elemento ao qual está alinhado. Essa propriedade é frequentemente usada com elementos inline ou elementos em linha, como imagens ou texto.</w:t>
      </w:r>
    </w:p>
    <w:p w14:paraId="355EC4A9" w14:textId="6AA43014" w:rsidR="00814DDE" w:rsidRDefault="00814DDE" w:rsidP="00814DDE">
      <w:pPr>
        <w:ind w:left="360"/>
        <w:jc w:val="both"/>
        <w:rPr>
          <w:rFonts w:ascii="Verdana" w:hAnsi="Verdana"/>
          <w:noProof/>
          <w:sz w:val="32"/>
          <w:szCs w:val="32"/>
        </w:rPr>
      </w:pPr>
    </w:p>
    <w:p w14:paraId="37D56D85" w14:textId="77777777" w:rsidR="00814DDE" w:rsidRDefault="00814DDE" w:rsidP="00814DDE">
      <w:pPr>
        <w:ind w:left="360"/>
        <w:jc w:val="both"/>
        <w:rPr>
          <w:rFonts w:ascii="Verdana" w:hAnsi="Verdana"/>
          <w:noProof/>
          <w:sz w:val="32"/>
          <w:szCs w:val="32"/>
        </w:rPr>
      </w:pPr>
    </w:p>
    <w:p w14:paraId="07837229" w14:textId="77777777" w:rsidR="00814DDE" w:rsidRDefault="00814DDE" w:rsidP="00814DDE">
      <w:pPr>
        <w:ind w:left="360"/>
        <w:jc w:val="both"/>
        <w:rPr>
          <w:rFonts w:ascii="Verdana" w:hAnsi="Verdana"/>
          <w:noProof/>
          <w:sz w:val="32"/>
          <w:szCs w:val="32"/>
        </w:rPr>
      </w:pPr>
    </w:p>
    <w:p w14:paraId="6DA3069A" w14:textId="58BF37BB" w:rsidR="00814DDE" w:rsidRPr="00814DDE" w:rsidRDefault="00814DDE" w:rsidP="00814DDE">
      <w:pPr>
        <w:pStyle w:val="ListParagraph"/>
        <w:numPr>
          <w:ilvl w:val="0"/>
          <w:numId w:val="7"/>
        </w:numPr>
        <w:jc w:val="both"/>
        <w:rPr>
          <w:rFonts w:ascii="Verdana" w:hAnsi="Verdana"/>
          <w:noProof/>
          <w:sz w:val="32"/>
          <w:szCs w:val="32"/>
        </w:rPr>
      </w:pPr>
      <w:r w:rsidRPr="00814DDE">
        <w:rPr>
          <w:rFonts w:ascii="Verdana" w:hAnsi="Verdana"/>
          <w:noProof/>
          <w:sz w:val="32"/>
          <w:szCs w:val="32"/>
        </w:rPr>
        <w:lastRenderedPageBreak/>
        <w:t>Alinhamento ao Topo</w:t>
      </w:r>
    </w:p>
    <w:p w14:paraId="64FCDAF9" w14:textId="14ADAD8B" w:rsidR="00814DDE" w:rsidRDefault="00814DDE" w:rsidP="00814DDE">
      <w:pPr>
        <w:ind w:left="7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2531A4B" wp14:editId="64EA8999">
            <wp:extent cx="5400040" cy="1061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63BE" w14:textId="11D763A2" w:rsidR="00814DDE" w:rsidRDefault="00814DDE" w:rsidP="00814DDE">
      <w:pPr>
        <w:ind w:left="7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Alinha a parte superior da imagem com a linha de base do texto ao seu redor</w:t>
      </w:r>
    </w:p>
    <w:p w14:paraId="1AD304B4" w14:textId="52656738" w:rsidR="00814DDE" w:rsidRPr="00814DDE" w:rsidRDefault="00814DDE" w:rsidP="00814DDE">
      <w:pPr>
        <w:pStyle w:val="ListParagraph"/>
        <w:numPr>
          <w:ilvl w:val="0"/>
          <w:numId w:val="7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Alinhamento ao Centro</w:t>
      </w:r>
    </w:p>
    <w:p w14:paraId="0D472C61" w14:textId="17359E2C" w:rsidR="00814DDE" w:rsidRDefault="00814DDE" w:rsidP="00814DDE">
      <w:pPr>
        <w:pStyle w:val="ListParagraph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FF72C3B" wp14:editId="21E360BA">
            <wp:extent cx="5400040" cy="1061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B4C1" w14:textId="08BEE7FC" w:rsidR="00814DDE" w:rsidRDefault="00814DDE" w:rsidP="00814DDE">
      <w:pPr>
        <w:pStyle w:val="ListParagraph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Alinha o meio do elemento ‘span’ com a linha de base do texto ao redor.</w:t>
      </w:r>
    </w:p>
    <w:p w14:paraId="1ED6519E" w14:textId="2CA3CC14" w:rsidR="00814DDE" w:rsidRDefault="00814DDE" w:rsidP="00814DDE">
      <w:pPr>
        <w:pStyle w:val="ListParagraph"/>
        <w:numPr>
          <w:ilvl w:val="0"/>
          <w:numId w:val="7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Alinhamento à Base</w:t>
      </w:r>
    </w:p>
    <w:p w14:paraId="22D8F0C3" w14:textId="1F9B16B4" w:rsidR="00814DDE" w:rsidRDefault="00814DDE" w:rsidP="00814DDE">
      <w:pPr>
        <w:pStyle w:val="ListParagraph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6BDF67A" wp14:editId="110FA0DE">
            <wp:extent cx="5400040" cy="1061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B7C2" w14:textId="45A6F667" w:rsidR="00814DDE" w:rsidRDefault="00814DDE" w:rsidP="00814DDE">
      <w:pPr>
        <w:pStyle w:val="ListParagraph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Alinha o elemento ‘sup’ à linha de base do texto ao redor.</w:t>
      </w:r>
    </w:p>
    <w:p w14:paraId="3147980C" w14:textId="7E818CC3" w:rsidR="00814DDE" w:rsidRDefault="00814DDE" w:rsidP="00814DDE">
      <w:pPr>
        <w:pStyle w:val="ListParagraph"/>
        <w:numPr>
          <w:ilvl w:val="0"/>
          <w:numId w:val="7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Alinhamento de fundo</w:t>
      </w:r>
    </w:p>
    <w:p w14:paraId="4B020E00" w14:textId="4A6E8127" w:rsidR="00814DDE" w:rsidRDefault="00814DDE" w:rsidP="00814DDE">
      <w:pPr>
        <w:pStyle w:val="ListParagraph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46F9550" wp14:editId="054886F8">
            <wp:extent cx="5400040" cy="1061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A3B1" w14:textId="686D9635" w:rsidR="00814DDE" w:rsidRDefault="00814DDE" w:rsidP="00814DDE">
      <w:pPr>
        <w:pStyle w:val="ListParagraph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Alinha parte inferior do elemento span com a linha de base do texto ao redor.</w:t>
      </w:r>
    </w:p>
    <w:p w14:paraId="4F285E86" w14:textId="4453CF22" w:rsidR="00814DDE" w:rsidRDefault="00814DDE" w:rsidP="00814DDE">
      <w:pPr>
        <w:pStyle w:val="ListParagraph"/>
        <w:numPr>
          <w:ilvl w:val="0"/>
          <w:numId w:val="7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Com porcentagem</w:t>
      </w:r>
    </w:p>
    <w:p w14:paraId="5E3E2916" w14:textId="75E1801E" w:rsidR="00814DDE" w:rsidRDefault="00814DDE" w:rsidP="00814DDE">
      <w:pPr>
        <w:pStyle w:val="ListParagraph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3F70334" wp14:editId="60F6C49C">
            <wp:extent cx="5400040" cy="1061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9EE6" w14:textId="3DF76325" w:rsidR="00814DDE" w:rsidRDefault="00814DDE" w:rsidP="00814DDE">
      <w:pPr>
        <w:pStyle w:val="ListParagraph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Alinha metade da imagem</w:t>
      </w:r>
    </w:p>
    <w:p w14:paraId="56A3589C" w14:textId="09D31165" w:rsidR="00814DDE" w:rsidRPr="00814DDE" w:rsidRDefault="00814DDE" w:rsidP="00814DDE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814DDE">
        <w:rPr>
          <w:rFonts w:ascii="Verdana" w:hAnsi="Verdana"/>
          <w:b/>
          <w:bCs/>
          <w:noProof/>
          <w:sz w:val="32"/>
          <w:szCs w:val="32"/>
        </w:rPr>
        <w:lastRenderedPageBreak/>
        <w:t>DECORAÇÃO DO TEXTO</w:t>
      </w:r>
    </w:p>
    <w:p w14:paraId="014EFF33" w14:textId="524EA532" w:rsidR="00814DDE" w:rsidRDefault="00814DDE" w:rsidP="00445B02">
      <w:pPr>
        <w:ind w:firstLine="708"/>
        <w:jc w:val="both"/>
        <w:rPr>
          <w:rFonts w:ascii="Verdana" w:hAnsi="Verdana"/>
          <w:noProof/>
          <w:sz w:val="32"/>
          <w:szCs w:val="32"/>
        </w:rPr>
      </w:pPr>
      <w:r w:rsidRPr="00445B02">
        <w:rPr>
          <w:rFonts w:ascii="Verdana" w:hAnsi="Verdana"/>
          <w:noProof/>
          <w:sz w:val="32"/>
          <w:szCs w:val="32"/>
        </w:rPr>
        <w:t>A propriedade text-decoration é usada para remover ou definir decorações</w:t>
      </w:r>
      <w:r w:rsidR="00445B02" w:rsidRPr="00445B02">
        <w:rPr>
          <w:rFonts w:ascii="Verdana" w:hAnsi="Verdana"/>
          <w:noProof/>
          <w:sz w:val="32"/>
          <w:szCs w:val="32"/>
        </w:rPr>
        <w:t xml:space="preserve"> de texto, como sublinhado, tachado e linhas sobre o texto.</w:t>
      </w:r>
    </w:p>
    <w:p w14:paraId="3B7C9420" w14:textId="77777777" w:rsidR="00445B02" w:rsidRPr="00445B02" w:rsidRDefault="00445B02" w:rsidP="00445B02">
      <w:pPr>
        <w:pStyle w:val="ListParagraph"/>
        <w:numPr>
          <w:ilvl w:val="0"/>
          <w:numId w:val="10"/>
        </w:numPr>
        <w:rPr>
          <w:rFonts w:ascii="Verdana" w:hAnsi="Verdana"/>
          <w:color w:val="FF0000"/>
          <w:sz w:val="32"/>
          <w:szCs w:val="32"/>
        </w:rPr>
      </w:pPr>
      <w:proofErr w:type="spellStart"/>
      <w:r w:rsidRPr="00445B02">
        <w:rPr>
          <w:rFonts w:ascii="Verdana" w:hAnsi="Verdana"/>
          <w:color w:val="FF0000"/>
          <w:sz w:val="32"/>
          <w:szCs w:val="32"/>
        </w:rPr>
        <w:t>text-decoration-line</w:t>
      </w:r>
      <w:proofErr w:type="spellEnd"/>
    </w:p>
    <w:p w14:paraId="354B6784" w14:textId="77777777" w:rsidR="00445B02" w:rsidRPr="00445B02" w:rsidRDefault="00445B02" w:rsidP="00445B02">
      <w:pPr>
        <w:pStyle w:val="ListParagraph"/>
        <w:numPr>
          <w:ilvl w:val="0"/>
          <w:numId w:val="10"/>
        </w:numPr>
        <w:rPr>
          <w:rFonts w:ascii="Verdana" w:hAnsi="Verdana"/>
          <w:color w:val="FF0000"/>
          <w:sz w:val="32"/>
          <w:szCs w:val="32"/>
        </w:rPr>
      </w:pPr>
      <w:proofErr w:type="spellStart"/>
      <w:r w:rsidRPr="00445B02">
        <w:rPr>
          <w:rFonts w:ascii="Verdana" w:hAnsi="Verdana"/>
          <w:color w:val="FF0000"/>
          <w:sz w:val="32"/>
          <w:szCs w:val="32"/>
        </w:rPr>
        <w:t>text</w:t>
      </w:r>
      <w:proofErr w:type="spellEnd"/>
      <w:r w:rsidRPr="00445B02">
        <w:rPr>
          <w:rFonts w:ascii="Verdana" w:hAnsi="Verdana"/>
          <w:color w:val="FF0000"/>
          <w:sz w:val="32"/>
          <w:szCs w:val="32"/>
        </w:rPr>
        <w:t>-</w:t>
      </w:r>
      <w:proofErr w:type="spellStart"/>
      <w:r w:rsidRPr="00445B02">
        <w:rPr>
          <w:rFonts w:ascii="Verdana" w:hAnsi="Verdana"/>
          <w:color w:val="FF0000"/>
          <w:sz w:val="32"/>
          <w:szCs w:val="32"/>
        </w:rPr>
        <w:t>decoration</w:t>
      </w:r>
      <w:proofErr w:type="spellEnd"/>
      <w:r w:rsidRPr="00445B02">
        <w:rPr>
          <w:rFonts w:ascii="Verdana" w:hAnsi="Verdana"/>
          <w:color w:val="FF0000"/>
          <w:sz w:val="32"/>
          <w:szCs w:val="32"/>
        </w:rPr>
        <w:t>-color</w:t>
      </w:r>
    </w:p>
    <w:p w14:paraId="28CF0F44" w14:textId="77777777" w:rsidR="00445B02" w:rsidRPr="00445B02" w:rsidRDefault="00445B02" w:rsidP="00445B02">
      <w:pPr>
        <w:pStyle w:val="ListParagraph"/>
        <w:numPr>
          <w:ilvl w:val="0"/>
          <w:numId w:val="10"/>
        </w:numPr>
        <w:rPr>
          <w:rFonts w:ascii="Verdana" w:hAnsi="Verdana"/>
          <w:color w:val="FF0000"/>
          <w:sz w:val="32"/>
          <w:szCs w:val="32"/>
        </w:rPr>
      </w:pPr>
      <w:proofErr w:type="spellStart"/>
      <w:r w:rsidRPr="00445B02">
        <w:rPr>
          <w:rFonts w:ascii="Verdana" w:hAnsi="Verdana"/>
          <w:color w:val="FF0000"/>
          <w:sz w:val="32"/>
          <w:szCs w:val="32"/>
        </w:rPr>
        <w:t>text-decoration-style</w:t>
      </w:r>
      <w:proofErr w:type="spellEnd"/>
    </w:p>
    <w:p w14:paraId="2A897527" w14:textId="77777777" w:rsidR="00445B02" w:rsidRPr="00445B02" w:rsidRDefault="00445B02" w:rsidP="00445B02">
      <w:pPr>
        <w:pStyle w:val="ListParagraph"/>
        <w:numPr>
          <w:ilvl w:val="0"/>
          <w:numId w:val="10"/>
        </w:numPr>
        <w:rPr>
          <w:rFonts w:ascii="Verdana" w:hAnsi="Verdana"/>
          <w:color w:val="FF0000"/>
          <w:sz w:val="32"/>
          <w:szCs w:val="32"/>
        </w:rPr>
      </w:pPr>
      <w:proofErr w:type="spellStart"/>
      <w:r w:rsidRPr="00445B02">
        <w:rPr>
          <w:rFonts w:ascii="Verdana" w:hAnsi="Verdana"/>
          <w:color w:val="FF0000"/>
          <w:sz w:val="32"/>
          <w:szCs w:val="32"/>
        </w:rPr>
        <w:t>text-decoration-thickness</w:t>
      </w:r>
      <w:proofErr w:type="spellEnd"/>
    </w:p>
    <w:p w14:paraId="76601DA6" w14:textId="77777777" w:rsidR="00445B02" w:rsidRPr="00445B02" w:rsidRDefault="00445B02" w:rsidP="00445B02">
      <w:pPr>
        <w:pStyle w:val="ListParagraph"/>
        <w:numPr>
          <w:ilvl w:val="0"/>
          <w:numId w:val="10"/>
        </w:numPr>
        <w:rPr>
          <w:rFonts w:ascii="Verdana" w:hAnsi="Verdana"/>
          <w:color w:val="FF0000"/>
          <w:sz w:val="32"/>
          <w:szCs w:val="32"/>
        </w:rPr>
      </w:pPr>
      <w:proofErr w:type="spellStart"/>
      <w:r w:rsidRPr="00445B02">
        <w:rPr>
          <w:rFonts w:ascii="Verdana" w:hAnsi="Verdana"/>
          <w:color w:val="FF0000"/>
          <w:sz w:val="32"/>
          <w:szCs w:val="32"/>
        </w:rPr>
        <w:t>text-decoration</w:t>
      </w:r>
      <w:proofErr w:type="spellEnd"/>
    </w:p>
    <w:p w14:paraId="2E244555" w14:textId="75EA6D28" w:rsidR="00445B02" w:rsidRDefault="00445B02" w:rsidP="00445B02">
      <w:pPr>
        <w:ind w:left="360"/>
        <w:jc w:val="both"/>
        <w:rPr>
          <w:rFonts w:ascii="Verdana" w:hAnsi="Verdana"/>
          <w:noProof/>
          <w:sz w:val="32"/>
          <w:szCs w:val="32"/>
        </w:rPr>
      </w:pPr>
    </w:p>
    <w:p w14:paraId="23B4184C" w14:textId="491897E1" w:rsidR="00445B02" w:rsidRDefault="00445B02" w:rsidP="00445B02">
      <w:pPr>
        <w:pStyle w:val="ListParagraph"/>
        <w:numPr>
          <w:ilvl w:val="0"/>
          <w:numId w:val="12"/>
        </w:numPr>
        <w:jc w:val="both"/>
        <w:rPr>
          <w:rFonts w:ascii="Verdana" w:hAnsi="Verdana"/>
          <w:noProof/>
          <w:sz w:val="32"/>
          <w:szCs w:val="32"/>
        </w:rPr>
      </w:pPr>
      <w:r w:rsidRPr="00445B02">
        <w:rPr>
          <w:rFonts w:ascii="Verdana" w:hAnsi="Verdana"/>
          <w:noProof/>
          <w:color w:val="FF0000"/>
          <w:sz w:val="32"/>
          <w:szCs w:val="32"/>
        </w:rPr>
        <w:t>text-decoration-line</w:t>
      </w:r>
      <w:r>
        <w:rPr>
          <w:rFonts w:ascii="Verdana" w:hAnsi="Verdana"/>
          <w:noProof/>
          <w:sz w:val="32"/>
          <w:szCs w:val="32"/>
        </w:rPr>
        <w:t>: Define o tipo de decoração do texto, como underline, overline, line-through ou none;</w:t>
      </w:r>
    </w:p>
    <w:p w14:paraId="6BF168F7" w14:textId="016D7DAA" w:rsidR="00445B02" w:rsidRDefault="00445B02" w:rsidP="00445B02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16711CD" wp14:editId="5E8A79BF">
            <wp:extent cx="5400040" cy="10610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9E19" w14:textId="4F87677B" w:rsidR="00445B02" w:rsidRDefault="00445B02" w:rsidP="00445B02">
      <w:pPr>
        <w:pStyle w:val="ListParagraph"/>
        <w:numPr>
          <w:ilvl w:val="0"/>
          <w:numId w:val="12"/>
        </w:numPr>
        <w:jc w:val="both"/>
        <w:rPr>
          <w:rFonts w:ascii="Verdana" w:hAnsi="Verdana"/>
          <w:noProof/>
          <w:sz w:val="32"/>
          <w:szCs w:val="32"/>
        </w:rPr>
      </w:pPr>
      <w:r w:rsidRPr="00445B02">
        <w:rPr>
          <w:rFonts w:ascii="Verdana" w:hAnsi="Verdana"/>
          <w:noProof/>
          <w:color w:val="FF0000"/>
          <w:sz w:val="32"/>
          <w:szCs w:val="32"/>
        </w:rPr>
        <w:t>text-decoration-color</w:t>
      </w:r>
      <w:r>
        <w:rPr>
          <w:rFonts w:ascii="Verdana" w:hAnsi="Verdana"/>
          <w:noProof/>
          <w:sz w:val="32"/>
          <w:szCs w:val="32"/>
        </w:rPr>
        <w:t>: Define a cor da linha de decoração do texto;</w:t>
      </w:r>
    </w:p>
    <w:p w14:paraId="1899C43C" w14:textId="559D2986" w:rsidR="00445B02" w:rsidRDefault="00445B02" w:rsidP="00445B02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7BB5AD1" wp14:editId="11E9E905">
            <wp:extent cx="5400040" cy="1224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E92D" w14:textId="5DD80C10" w:rsidR="00445B02" w:rsidRDefault="00445B02" w:rsidP="00445B02">
      <w:pPr>
        <w:pStyle w:val="ListParagraph"/>
        <w:numPr>
          <w:ilvl w:val="0"/>
          <w:numId w:val="12"/>
        </w:numPr>
        <w:jc w:val="both"/>
        <w:rPr>
          <w:rFonts w:ascii="Verdana" w:hAnsi="Verdana"/>
          <w:noProof/>
          <w:sz w:val="32"/>
          <w:szCs w:val="32"/>
        </w:rPr>
      </w:pPr>
      <w:r w:rsidRPr="00445B02">
        <w:rPr>
          <w:rFonts w:ascii="Verdana" w:hAnsi="Verdana"/>
          <w:noProof/>
          <w:color w:val="FF0000"/>
          <w:sz w:val="32"/>
          <w:szCs w:val="32"/>
        </w:rPr>
        <w:t>text-decoration-style</w:t>
      </w:r>
      <w:r>
        <w:rPr>
          <w:rFonts w:ascii="Verdana" w:hAnsi="Verdana"/>
          <w:noProof/>
          <w:sz w:val="32"/>
          <w:szCs w:val="32"/>
        </w:rPr>
        <w:t>: Define o estilo da linha de decoração do texto, como solid, dotted, dashed, double ou wavy;</w:t>
      </w:r>
    </w:p>
    <w:p w14:paraId="4453AF6F" w14:textId="6DFF2E74" w:rsidR="00445B02" w:rsidRDefault="00445B02" w:rsidP="00445B02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0C87D8D" wp14:editId="621580E8">
            <wp:extent cx="5400040" cy="12242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00BD" w14:textId="398B2FD4" w:rsidR="00445B02" w:rsidRDefault="00445B02" w:rsidP="00445B02">
      <w:pPr>
        <w:pStyle w:val="ListParagraph"/>
        <w:numPr>
          <w:ilvl w:val="0"/>
          <w:numId w:val="12"/>
        </w:numPr>
        <w:jc w:val="both"/>
        <w:rPr>
          <w:rFonts w:ascii="Verdana" w:hAnsi="Verdana"/>
          <w:noProof/>
          <w:sz w:val="32"/>
          <w:szCs w:val="32"/>
        </w:rPr>
      </w:pPr>
      <w:r w:rsidRPr="00445B02">
        <w:rPr>
          <w:rFonts w:ascii="Verdana" w:hAnsi="Verdana"/>
          <w:noProof/>
          <w:color w:val="FF0000"/>
          <w:sz w:val="32"/>
          <w:szCs w:val="32"/>
        </w:rPr>
        <w:lastRenderedPageBreak/>
        <w:t>text-decoration-thickness</w:t>
      </w:r>
      <w:r>
        <w:rPr>
          <w:rFonts w:ascii="Verdana" w:hAnsi="Verdana"/>
          <w:noProof/>
          <w:sz w:val="32"/>
          <w:szCs w:val="32"/>
        </w:rPr>
        <w:t>: Define a espessura da linha de decoração do texto((não amplamente suportada))</w:t>
      </w:r>
    </w:p>
    <w:p w14:paraId="2BB6BBBF" w14:textId="74DFC5EA" w:rsidR="00445B02" w:rsidRDefault="00445B02" w:rsidP="00445B02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B4ED5C3" wp14:editId="022C3451">
            <wp:extent cx="5400040" cy="1224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8E95" w14:textId="3CF6C29F" w:rsidR="00445B02" w:rsidRDefault="00445B02" w:rsidP="00445B02">
      <w:pPr>
        <w:pStyle w:val="ListParagraph"/>
        <w:numPr>
          <w:ilvl w:val="0"/>
          <w:numId w:val="12"/>
        </w:numPr>
        <w:jc w:val="both"/>
        <w:rPr>
          <w:rFonts w:ascii="Verdana" w:hAnsi="Verdana"/>
          <w:noProof/>
          <w:sz w:val="32"/>
          <w:szCs w:val="32"/>
        </w:rPr>
      </w:pPr>
      <w:r w:rsidRPr="00445B02">
        <w:rPr>
          <w:rFonts w:ascii="Verdana" w:hAnsi="Verdana"/>
          <w:noProof/>
          <w:color w:val="FF0000"/>
          <w:sz w:val="32"/>
          <w:szCs w:val="32"/>
        </w:rPr>
        <w:t>text-decoration</w:t>
      </w:r>
      <w:r>
        <w:rPr>
          <w:rFonts w:ascii="Verdana" w:hAnsi="Verdana"/>
          <w:noProof/>
          <w:sz w:val="32"/>
          <w:szCs w:val="32"/>
        </w:rPr>
        <w:t>: atalho para tudo acima;</w:t>
      </w:r>
    </w:p>
    <w:p w14:paraId="61952367" w14:textId="3A303C66" w:rsidR="00445B02" w:rsidRDefault="00445B02" w:rsidP="00445B02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DE05D4A" wp14:editId="14E89887">
            <wp:extent cx="5400040" cy="1054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E839" w14:textId="769DFE3F" w:rsidR="00445B02" w:rsidRDefault="00277005" w:rsidP="00445B02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277005">
        <w:rPr>
          <w:rFonts w:ascii="Verdana" w:hAnsi="Verdana"/>
          <w:b/>
          <w:bCs/>
          <w:noProof/>
          <w:sz w:val="32"/>
          <w:szCs w:val="32"/>
        </w:rPr>
        <w:t>ESPAÇAMENTO DO TEXTO</w:t>
      </w:r>
    </w:p>
    <w:p w14:paraId="262FB7D7" w14:textId="19D26F42" w:rsidR="00277005" w:rsidRDefault="00277005" w:rsidP="00445B02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ab/>
      </w:r>
      <w:r>
        <w:rPr>
          <w:rFonts w:ascii="Verdana" w:hAnsi="Verdana"/>
          <w:noProof/>
          <w:sz w:val="32"/>
          <w:szCs w:val="32"/>
        </w:rPr>
        <w:t>O espaçamento de texto pode ser ajustado usando várias propriedades relacionadas ao texto. São elas:</w:t>
      </w:r>
    </w:p>
    <w:p w14:paraId="63F580CB" w14:textId="77777777" w:rsidR="00277005" w:rsidRPr="00277005" w:rsidRDefault="00277005" w:rsidP="00277005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32"/>
          <w:szCs w:val="32"/>
        </w:rPr>
      </w:pPr>
      <w:proofErr w:type="spellStart"/>
      <w:r w:rsidRPr="00277005">
        <w:rPr>
          <w:rFonts w:ascii="Verdana" w:hAnsi="Verdana"/>
          <w:sz w:val="32"/>
          <w:szCs w:val="32"/>
        </w:rPr>
        <w:t>text-indent</w:t>
      </w:r>
      <w:proofErr w:type="spellEnd"/>
    </w:p>
    <w:p w14:paraId="5C5AE474" w14:textId="77777777" w:rsidR="00277005" w:rsidRPr="00277005" w:rsidRDefault="00277005" w:rsidP="00277005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32"/>
          <w:szCs w:val="32"/>
        </w:rPr>
      </w:pPr>
      <w:proofErr w:type="spellStart"/>
      <w:r w:rsidRPr="00277005">
        <w:rPr>
          <w:rFonts w:ascii="Verdana" w:hAnsi="Verdana"/>
          <w:sz w:val="32"/>
          <w:szCs w:val="32"/>
        </w:rPr>
        <w:t>letter-spacing</w:t>
      </w:r>
      <w:proofErr w:type="spellEnd"/>
    </w:p>
    <w:p w14:paraId="25FB27E2" w14:textId="77777777" w:rsidR="00277005" w:rsidRPr="00277005" w:rsidRDefault="00277005" w:rsidP="00277005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32"/>
          <w:szCs w:val="32"/>
        </w:rPr>
      </w:pPr>
      <w:proofErr w:type="spellStart"/>
      <w:r w:rsidRPr="00277005">
        <w:rPr>
          <w:rFonts w:ascii="Verdana" w:hAnsi="Verdana"/>
          <w:sz w:val="32"/>
          <w:szCs w:val="32"/>
        </w:rPr>
        <w:t>line-height</w:t>
      </w:r>
      <w:proofErr w:type="spellEnd"/>
    </w:p>
    <w:p w14:paraId="2F35D89A" w14:textId="77777777" w:rsidR="00277005" w:rsidRPr="00277005" w:rsidRDefault="00277005" w:rsidP="00277005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32"/>
          <w:szCs w:val="32"/>
        </w:rPr>
      </w:pPr>
      <w:r w:rsidRPr="00277005">
        <w:rPr>
          <w:rFonts w:ascii="Verdana" w:hAnsi="Verdana"/>
          <w:sz w:val="32"/>
          <w:szCs w:val="32"/>
        </w:rPr>
        <w:t>word-</w:t>
      </w:r>
      <w:proofErr w:type="spellStart"/>
      <w:r w:rsidRPr="00277005">
        <w:rPr>
          <w:rFonts w:ascii="Verdana" w:hAnsi="Verdana"/>
          <w:sz w:val="32"/>
          <w:szCs w:val="32"/>
        </w:rPr>
        <w:t>spacing</w:t>
      </w:r>
      <w:proofErr w:type="spellEnd"/>
    </w:p>
    <w:p w14:paraId="38848C8B" w14:textId="23A82BBD" w:rsidR="00277005" w:rsidRPr="00277005" w:rsidRDefault="00277005" w:rsidP="00277005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32"/>
          <w:szCs w:val="32"/>
        </w:rPr>
      </w:pPr>
      <w:proofErr w:type="spellStart"/>
      <w:r w:rsidRPr="00277005">
        <w:rPr>
          <w:rFonts w:ascii="Verdana" w:hAnsi="Verdana"/>
          <w:sz w:val="32"/>
          <w:szCs w:val="32"/>
        </w:rPr>
        <w:t>white-space</w:t>
      </w:r>
      <w:proofErr w:type="spellEnd"/>
    </w:p>
    <w:p w14:paraId="2350512B" w14:textId="02007C3F" w:rsidR="00277005" w:rsidRDefault="00277005" w:rsidP="00277005">
      <w:pPr>
        <w:ind w:firstLine="36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O </w:t>
      </w:r>
      <w:r w:rsidRPr="00277005">
        <w:rPr>
          <w:rFonts w:ascii="Verdana" w:hAnsi="Verdana"/>
          <w:noProof/>
          <w:color w:val="FF0000"/>
          <w:sz w:val="32"/>
          <w:szCs w:val="32"/>
        </w:rPr>
        <w:t xml:space="preserve">text-ident </w:t>
      </w:r>
      <w:r>
        <w:rPr>
          <w:rFonts w:ascii="Verdana" w:hAnsi="Verdana"/>
          <w:noProof/>
          <w:sz w:val="32"/>
          <w:szCs w:val="32"/>
        </w:rPr>
        <w:t>é usado para especificar a identação da primeira linha de um texto;</w:t>
      </w:r>
    </w:p>
    <w:p w14:paraId="67AB2CEA" w14:textId="05A2A7EA" w:rsidR="00277005" w:rsidRDefault="00277005" w:rsidP="0027700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CEFED76" wp14:editId="663251FF">
            <wp:extent cx="5400040" cy="996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12C0" w14:textId="5CF085CD" w:rsidR="00277005" w:rsidRDefault="00277005">
      <w:pPr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br w:type="page"/>
      </w:r>
    </w:p>
    <w:p w14:paraId="3A6565EC" w14:textId="0E4C044B" w:rsidR="00277005" w:rsidRDefault="00277005" w:rsidP="00277005">
      <w:pPr>
        <w:ind w:firstLine="708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 xml:space="preserve">O </w:t>
      </w:r>
      <w:r w:rsidRPr="00277005">
        <w:rPr>
          <w:rFonts w:ascii="Verdana" w:hAnsi="Verdana"/>
          <w:noProof/>
          <w:color w:val="FF0000"/>
          <w:sz w:val="32"/>
          <w:szCs w:val="32"/>
        </w:rPr>
        <w:t>letter-spacing</w:t>
      </w:r>
      <w:r>
        <w:rPr>
          <w:rFonts w:ascii="Verdana" w:hAnsi="Verdana"/>
          <w:noProof/>
          <w:sz w:val="32"/>
          <w:szCs w:val="32"/>
        </w:rPr>
        <w:t xml:space="preserve"> é usado para especificar o espaço entre os caracteres em um texto</w:t>
      </w:r>
      <w:r>
        <w:rPr>
          <w:rFonts w:ascii="Verdana" w:hAnsi="Verdana"/>
          <w:noProof/>
          <w:sz w:val="32"/>
          <w:szCs w:val="32"/>
        </w:rPr>
        <w:t>;</w:t>
      </w:r>
    </w:p>
    <w:p w14:paraId="1249F5BF" w14:textId="11A988B2" w:rsidR="00277005" w:rsidRDefault="00277005" w:rsidP="0027700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F16B994" wp14:editId="4830C2AF">
            <wp:extent cx="5400040" cy="996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D554" w14:textId="154D77C2" w:rsidR="00277005" w:rsidRDefault="00277005" w:rsidP="0027700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 xml:space="preserve">O </w:t>
      </w:r>
      <w:r w:rsidRPr="00277005">
        <w:rPr>
          <w:rFonts w:ascii="Verdana" w:hAnsi="Verdana"/>
          <w:noProof/>
          <w:color w:val="FF0000"/>
          <w:sz w:val="32"/>
          <w:szCs w:val="32"/>
        </w:rPr>
        <w:t xml:space="preserve">line-height </w:t>
      </w:r>
      <w:r>
        <w:rPr>
          <w:rFonts w:ascii="Verdana" w:hAnsi="Verdana"/>
          <w:noProof/>
          <w:sz w:val="32"/>
          <w:szCs w:val="32"/>
        </w:rPr>
        <w:t>é usado para definir o espaço entre as linhas;</w:t>
      </w:r>
    </w:p>
    <w:p w14:paraId="57F7FE07" w14:textId="714BAE8A" w:rsidR="00277005" w:rsidRDefault="00277005" w:rsidP="0027700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385113C" wp14:editId="4A3513F6">
            <wp:extent cx="5400040" cy="996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CCBB" w14:textId="38FE49E1" w:rsidR="00277005" w:rsidRDefault="00277005" w:rsidP="0027700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 xml:space="preserve">O </w:t>
      </w:r>
      <w:r w:rsidRPr="00277005">
        <w:rPr>
          <w:rFonts w:ascii="Verdana" w:hAnsi="Verdana"/>
          <w:noProof/>
          <w:color w:val="FF0000"/>
          <w:sz w:val="32"/>
          <w:szCs w:val="32"/>
        </w:rPr>
        <w:t xml:space="preserve">word-spacing </w:t>
      </w:r>
      <w:r>
        <w:rPr>
          <w:rFonts w:ascii="Verdana" w:hAnsi="Verdana"/>
          <w:noProof/>
          <w:sz w:val="32"/>
          <w:szCs w:val="32"/>
        </w:rPr>
        <w:t>é usado para especificar o espaço entre cada palavra em um texto;</w:t>
      </w:r>
    </w:p>
    <w:p w14:paraId="0E6503A0" w14:textId="28690453" w:rsidR="00277005" w:rsidRDefault="00277005" w:rsidP="0027700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95176DE" wp14:editId="06C4010D">
            <wp:extent cx="5400040" cy="996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AB42" w14:textId="581BD290" w:rsidR="00277005" w:rsidRDefault="00277005" w:rsidP="0027700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 xml:space="preserve">O </w:t>
      </w:r>
      <w:r w:rsidRPr="00277005">
        <w:rPr>
          <w:rFonts w:ascii="Verdana" w:hAnsi="Verdana"/>
          <w:noProof/>
          <w:color w:val="FF0000"/>
          <w:sz w:val="32"/>
          <w:szCs w:val="32"/>
        </w:rPr>
        <w:t xml:space="preserve">white-space </w:t>
      </w:r>
      <w:r>
        <w:rPr>
          <w:rFonts w:ascii="Verdana" w:hAnsi="Verdana"/>
          <w:noProof/>
          <w:sz w:val="32"/>
          <w:szCs w:val="32"/>
        </w:rPr>
        <w:t>controla como o espaço em branco em elemento é tratado;</w:t>
      </w:r>
    </w:p>
    <w:p w14:paraId="3E69C9FC" w14:textId="0F3B63BF" w:rsidR="00277005" w:rsidRPr="00277005" w:rsidRDefault="00277005" w:rsidP="0027700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46E4105" wp14:editId="62134195">
            <wp:extent cx="5400040" cy="996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005" w:rsidRPr="00277005" w:rsidSect="008C796D"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1660"/>
    <w:multiLevelType w:val="hybridMultilevel"/>
    <w:tmpl w:val="7298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91350"/>
    <w:multiLevelType w:val="hybridMultilevel"/>
    <w:tmpl w:val="48A6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0395F"/>
    <w:multiLevelType w:val="hybridMultilevel"/>
    <w:tmpl w:val="79C4F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E05FD"/>
    <w:multiLevelType w:val="hybridMultilevel"/>
    <w:tmpl w:val="31B2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3595E"/>
    <w:multiLevelType w:val="multilevel"/>
    <w:tmpl w:val="7124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174CD"/>
    <w:multiLevelType w:val="hybridMultilevel"/>
    <w:tmpl w:val="516E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43B7B"/>
    <w:multiLevelType w:val="hybridMultilevel"/>
    <w:tmpl w:val="5844B2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23E7C7E"/>
    <w:multiLevelType w:val="hybridMultilevel"/>
    <w:tmpl w:val="8D28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04DC1"/>
    <w:multiLevelType w:val="multilevel"/>
    <w:tmpl w:val="6C88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D151BB"/>
    <w:multiLevelType w:val="hybridMultilevel"/>
    <w:tmpl w:val="7CAA1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77B10C19"/>
    <w:multiLevelType w:val="hybridMultilevel"/>
    <w:tmpl w:val="29F85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3"/>
  </w:num>
  <w:num w:numId="5">
    <w:abstractNumId w:val="3"/>
  </w:num>
  <w:num w:numId="6">
    <w:abstractNumId w:val="12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  <w:num w:numId="11">
    <w:abstractNumId w:val="4"/>
  </w:num>
  <w:num w:numId="12">
    <w:abstractNumId w:val="14"/>
  </w:num>
  <w:num w:numId="13">
    <w:abstractNumId w:val="6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6D"/>
    <w:rsid w:val="000401B2"/>
    <w:rsid w:val="000D75D6"/>
    <w:rsid w:val="00260716"/>
    <w:rsid w:val="00277005"/>
    <w:rsid w:val="002C29A6"/>
    <w:rsid w:val="00323755"/>
    <w:rsid w:val="003B5ECE"/>
    <w:rsid w:val="003F0FC3"/>
    <w:rsid w:val="003F3A1E"/>
    <w:rsid w:val="00445B02"/>
    <w:rsid w:val="004C0EA5"/>
    <w:rsid w:val="00535524"/>
    <w:rsid w:val="006269B0"/>
    <w:rsid w:val="0079678B"/>
    <w:rsid w:val="007D408D"/>
    <w:rsid w:val="00814DDE"/>
    <w:rsid w:val="008C796D"/>
    <w:rsid w:val="00930A82"/>
    <w:rsid w:val="00B63657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01A68"/>
  <w15:chartTrackingRefBased/>
  <w15:docId w15:val="{705D8BB6-D42B-46A3-91F9-3CCED351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45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w3schools.com/css/css_text.as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44</TotalTime>
  <Pages>6</Pages>
  <Words>445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2024-02-21T16:56:00Z</dcterms:created>
  <dcterms:modified xsi:type="dcterms:W3CDTF">2024-02-21T17:40:00Z</dcterms:modified>
</cp:coreProperties>
</file>