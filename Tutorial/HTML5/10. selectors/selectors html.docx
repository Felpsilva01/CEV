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5B5E" w14:textId="21213C58" w:rsidR="003B5ECE" w:rsidRDefault="003650FC" w:rsidP="004C0EA5">
      <w:pPr>
        <w:pStyle w:val="Title"/>
        <w:jc w:val="center"/>
        <w:rPr>
          <w:rFonts w:ascii="Algerian" w:hAnsi="Algerian"/>
        </w:rPr>
      </w:pPr>
      <w:proofErr w:type="spellStart"/>
      <w:r>
        <w:rPr>
          <w:rFonts w:ascii="Algerian" w:hAnsi="Algerian"/>
          <w:color w:val="0070C0"/>
        </w:rPr>
        <w:t>selectors</w:t>
      </w:r>
      <w:proofErr w:type="spellEnd"/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html</w:t>
      </w:r>
      <w:proofErr w:type="spellEnd"/>
    </w:p>
    <w:p w14:paraId="7F7D1DEE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7DF22C2B" w14:textId="121ED05B" w:rsidR="004C0EA5" w:rsidRPr="003650FC" w:rsidRDefault="003650FC" w:rsidP="003650FC">
      <w:pPr>
        <w:jc w:val="center"/>
        <w:rPr>
          <w:rFonts w:ascii="Verdana" w:hAnsi="Verdana"/>
          <w:sz w:val="44"/>
          <w:szCs w:val="44"/>
        </w:rPr>
      </w:pPr>
      <w:r w:rsidRPr="003650FC">
        <w:rPr>
          <w:rFonts w:ascii="Verdana" w:hAnsi="Verdana"/>
          <w:sz w:val="44"/>
          <w:szCs w:val="44"/>
        </w:rPr>
        <w:t>Seletores personalizados</w:t>
      </w:r>
    </w:p>
    <w:p w14:paraId="4E955F70" w14:textId="465FFF77" w:rsidR="00535524" w:rsidRDefault="003650FC" w:rsidP="003650FC">
      <w:pPr>
        <w:jc w:val="center"/>
        <w:rPr>
          <w:rFonts w:ascii="Verdana" w:hAnsi="Verdana"/>
          <w:color w:val="FF0000"/>
          <w:sz w:val="36"/>
          <w:szCs w:val="36"/>
        </w:rPr>
      </w:pPr>
      <w:hyperlink r:id="rId5" w:history="1">
        <w:r w:rsidRPr="003650FC">
          <w:rPr>
            <w:rStyle w:val="Hyperlink"/>
            <w:rFonts w:ascii="Verdana" w:hAnsi="Verdana"/>
            <w:color w:val="FF0000"/>
            <w:sz w:val="36"/>
            <w:szCs w:val="36"/>
            <w:u w:val="none"/>
          </w:rPr>
          <w:t>HTML CLASS ATTRIBUTE</w:t>
        </w:r>
      </w:hyperlink>
    </w:p>
    <w:p w14:paraId="4BEFDA73" w14:textId="6370DDA0" w:rsidR="003650FC" w:rsidRDefault="003650FC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color w:val="FF0000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As classes são utilizadas para agrupar elementos que compartilham características em comum. Para adicionar uma classe a um elemento HTML, você usa o atributo “</w:t>
      </w:r>
      <w:proofErr w:type="spellStart"/>
      <w:r w:rsidRPr="003650FC">
        <w:rPr>
          <w:rFonts w:ascii="Verdana" w:hAnsi="Verdana"/>
          <w:color w:val="C00000"/>
          <w:sz w:val="32"/>
          <w:szCs w:val="32"/>
        </w:rPr>
        <w:t>class</w:t>
      </w:r>
      <w:proofErr w:type="spellEnd"/>
      <w:r>
        <w:rPr>
          <w:rFonts w:ascii="Verdana" w:hAnsi="Verdana"/>
          <w:sz w:val="32"/>
          <w:szCs w:val="32"/>
        </w:rPr>
        <w:t>=’ ‘”. Vários elementos podem ter uma mesma classe, e um elemento pode ter várias classes separadas por espaços em branco.</w:t>
      </w:r>
    </w:p>
    <w:p w14:paraId="7BF32906" w14:textId="2543963B" w:rsidR="003650FC" w:rsidRPr="003650FC" w:rsidRDefault="003650FC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3650FC">
        <w:rPr>
          <w:rFonts w:ascii="Verdana" w:hAnsi="Verdana"/>
          <w:b/>
          <w:bCs/>
          <w:sz w:val="32"/>
          <w:szCs w:val="32"/>
        </w:rPr>
        <w:t>Exemplo em HTML</w:t>
      </w:r>
    </w:p>
    <w:p w14:paraId="25DE25A8" w14:textId="2CE72C21" w:rsidR="003650FC" w:rsidRDefault="003650F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927B431" wp14:editId="33E14069">
            <wp:extent cx="540004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789" w14:textId="3A58A4D8" w:rsidR="003650FC" w:rsidRPr="003650FC" w:rsidRDefault="003650FC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650FC">
        <w:rPr>
          <w:rFonts w:ascii="Verdana" w:hAnsi="Verdana"/>
          <w:b/>
          <w:bCs/>
          <w:noProof/>
          <w:sz w:val="32"/>
          <w:szCs w:val="32"/>
        </w:rPr>
        <w:t>Exemplo em CSS</w:t>
      </w:r>
    </w:p>
    <w:p w14:paraId="75B8CD34" w14:textId="1CE438F6" w:rsidR="003650FC" w:rsidRDefault="003650F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E6AEBC7" wp14:editId="4729ECA1">
            <wp:extent cx="540004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A123" w14:textId="23EF67CA" w:rsidR="003650FC" w:rsidRDefault="003650FC" w:rsidP="003650FC">
      <w:pPr>
        <w:jc w:val="center"/>
        <w:rPr>
          <w:rFonts w:ascii="Verdana" w:hAnsi="Verdana"/>
          <w:color w:val="FF0000"/>
          <w:sz w:val="36"/>
          <w:szCs w:val="36"/>
        </w:rPr>
      </w:pPr>
      <w:hyperlink r:id="rId8" w:history="1">
        <w:r w:rsidRPr="003650FC">
          <w:rPr>
            <w:rStyle w:val="Hyperlink"/>
            <w:rFonts w:ascii="Verdana" w:hAnsi="Verdana"/>
            <w:color w:val="FF0000"/>
            <w:sz w:val="36"/>
            <w:szCs w:val="36"/>
            <w:u w:val="none"/>
          </w:rPr>
          <w:t xml:space="preserve">HTML </w:t>
        </w:r>
        <w:r>
          <w:rPr>
            <w:rStyle w:val="Hyperlink"/>
            <w:rFonts w:ascii="Verdana" w:hAnsi="Verdana"/>
            <w:color w:val="FF0000"/>
            <w:sz w:val="36"/>
            <w:szCs w:val="36"/>
            <w:u w:val="none"/>
          </w:rPr>
          <w:t>ID</w:t>
        </w:r>
        <w:r w:rsidRPr="003650FC">
          <w:rPr>
            <w:rStyle w:val="Hyperlink"/>
            <w:rFonts w:ascii="Verdana" w:hAnsi="Verdana"/>
            <w:color w:val="FF0000"/>
            <w:sz w:val="36"/>
            <w:szCs w:val="36"/>
            <w:u w:val="none"/>
          </w:rPr>
          <w:t xml:space="preserve"> ATTRIBUTE</w:t>
        </w:r>
      </w:hyperlink>
    </w:p>
    <w:p w14:paraId="7A69E4DE" w14:textId="40C13065" w:rsidR="003650FC" w:rsidRDefault="003650F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Os Ids são usados para identificar exclusivamente um elemento em uma página HTML. Cada ID deve ser único na página. Você adiciona um ID a um elemento usando o atributo “</w:t>
      </w:r>
      <w:r w:rsidRPr="003650FC">
        <w:rPr>
          <w:rFonts w:ascii="Verdana" w:hAnsi="Verdana"/>
          <w:noProof/>
          <w:color w:val="C00000"/>
          <w:sz w:val="32"/>
          <w:szCs w:val="32"/>
        </w:rPr>
        <w:t>id</w:t>
      </w:r>
      <w:r>
        <w:rPr>
          <w:rFonts w:ascii="Verdana" w:hAnsi="Verdana"/>
          <w:noProof/>
          <w:sz w:val="32"/>
          <w:szCs w:val="32"/>
        </w:rPr>
        <w:t>=’ ‘”</w:t>
      </w:r>
    </w:p>
    <w:p w14:paraId="4E6A5E98" w14:textId="6D76E715" w:rsidR="003650FC" w:rsidRPr="003650FC" w:rsidRDefault="003650FC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650FC">
        <w:rPr>
          <w:rFonts w:ascii="Verdana" w:hAnsi="Verdana"/>
          <w:b/>
          <w:bCs/>
          <w:noProof/>
          <w:sz w:val="32"/>
          <w:szCs w:val="32"/>
        </w:rPr>
        <w:lastRenderedPageBreak/>
        <w:t>Exemplo com HTML</w:t>
      </w:r>
    </w:p>
    <w:p w14:paraId="058C0B11" w14:textId="68DFDA8F" w:rsidR="003650FC" w:rsidRDefault="003650F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0904DCD" wp14:editId="257DDEFA">
            <wp:extent cx="540004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390" w14:textId="34A3A175" w:rsidR="003650FC" w:rsidRPr="003650FC" w:rsidRDefault="003650FC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650FC">
        <w:rPr>
          <w:rFonts w:ascii="Verdana" w:hAnsi="Verdana"/>
          <w:b/>
          <w:bCs/>
          <w:noProof/>
          <w:sz w:val="32"/>
          <w:szCs w:val="32"/>
        </w:rPr>
        <w:t>Exemplo com CSS</w:t>
      </w:r>
    </w:p>
    <w:p w14:paraId="0475DBAD" w14:textId="62BC7F78" w:rsidR="003650FC" w:rsidRDefault="003650F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E015F4C" wp14:editId="38F154FB">
            <wp:extent cx="5400040" cy="116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B7E1" w14:textId="56CAD0AC" w:rsidR="00946557" w:rsidRDefault="00946557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HTML BOOKMARKS</w:t>
      </w:r>
    </w:p>
    <w:p w14:paraId="3DB44D65" w14:textId="2E09E98D" w:rsidR="00946557" w:rsidRDefault="00946557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>Em HTML, bookmarks são pontos específicos em uma página que podem ser vinculados e acessados diretamente por meio de links. Para criar um geralmente usa-se o atributo id.</w:t>
      </w:r>
    </w:p>
    <w:p w14:paraId="4D518A1B" w14:textId="77777777" w:rsidR="00946557" w:rsidRPr="00946557" w:rsidRDefault="00946557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9C8429A" wp14:editId="5378EB30">
            <wp:extent cx="5400040" cy="3996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121" w14:textId="4EB1EDDD" w:rsidR="00946557" w:rsidRDefault="00946557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FF1459" wp14:editId="1B7956B1">
            <wp:extent cx="5400040" cy="126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640" w14:textId="6FF54E3F" w:rsidR="003650FC" w:rsidRPr="00946557" w:rsidRDefault="003650FC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946557">
        <w:rPr>
          <w:rFonts w:ascii="Verdana" w:hAnsi="Verdana"/>
          <w:b/>
          <w:bCs/>
          <w:noProof/>
          <w:sz w:val="32"/>
          <w:szCs w:val="32"/>
        </w:rPr>
        <w:t>DIFERENÇAS ENTRE CLASSES E Ids</w:t>
      </w:r>
    </w:p>
    <w:p w14:paraId="61228E19" w14:textId="36535A3C" w:rsidR="003650FC" w:rsidRDefault="003650FC" w:rsidP="003650F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946557">
        <w:rPr>
          <w:rFonts w:ascii="Verdana" w:hAnsi="Verdana"/>
          <w:b/>
          <w:bCs/>
          <w:noProof/>
          <w:sz w:val="32"/>
          <w:szCs w:val="32"/>
        </w:rPr>
        <w:t>Unicidade</w:t>
      </w:r>
      <w:r>
        <w:rPr>
          <w:rFonts w:ascii="Verdana" w:hAnsi="Verdana"/>
          <w:noProof/>
          <w:sz w:val="32"/>
          <w:szCs w:val="32"/>
        </w:rPr>
        <w:t>: um ID deve ser único na página, enquanto</w:t>
      </w:r>
      <w:r w:rsidR="00946557">
        <w:rPr>
          <w:rFonts w:ascii="Verdana" w:hAnsi="Verdana"/>
          <w:noProof/>
          <w:sz w:val="32"/>
          <w:szCs w:val="32"/>
        </w:rPr>
        <w:t xml:space="preserve"> uma classe pode ser aplicada a vários elementos;</w:t>
      </w:r>
    </w:p>
    <w:p w14:paraId="36B99148" w14:textId="2287DA70" w:rsidR="00946557" w:rsidRDefault="00946557" w:rsidP="003650F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946557">
        <w:rPr>
          <w:rFonts w:ascii="Verdana" w:hAnsi="Verdana"/>
          <w:b/>
          <w:bCs/>
          <w:noProof/>
          <w:sz w:val="32"/>
          <w:szCs w:val="32"/>
        </w:rPr>
        <w:t>Aplicação</w:t>
      </w:r>
      <w:r>
        <w:rPr>
          <w:rFonts w:ascii="Verdana" w:hAnsi="Verdana"/>
          <w:noProof/>
          <w:sz w:val="32"/>
          <w:szCs w:val="32"/>
        </w:rPr>
        <w:t>: Você pode aplicar uma classe a vários elementos, mas um ID é geralmente usado para um único elemento específico;</w:t>
      </w:r>
    </w:p>
    <w:p w14:paraId="50D3CB76" w14:textId="60D895BD" w:rsidR="00946557" w:rsidRPr="003650FC" w:rsidRDefault="00946557" w:rsidP="003650F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946557">
        <w:rPr>
          <w:rFonts w:ascii="Verdana" w:hAnsi="Verdana"/>
          <w:b/>
          <w:bCs/>
          <w:noProof/>
          <w:sz w:val="32"/>
          <w:szCs w:val="32"/>
        </w:rPr>
        <w:t>Prioridade</w:t>
      </w:r>
      <w:r>
        <w:rPr>
          <w:rFonts w:ascii="Verdana" w:hAnsi="Verdana"/>
          <w:noProof/>
          <w:sz w:val="32"/>
          <w:szCs w:val="32"/>
        </w:rPr>
        <w:t>: Em termos de especificidade, Ids têm uma prioridade maior do que classes. Isso significa que se houver uma regra de estilo conflitante, a regra do ID prevalecerá sobre a regra da classe.</w:t>
      </w:r>
    </w:p>
    <w:sectPr w:rsidR="00946557" w:rsidRPr="0036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C6B4E"/>
    <w:multiLevelType w:val="hybridMultilevel"/>
    <w:tmpl w:val="C578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C"/>
    <w:rsid w:val="000401B2"/>
    <w:rsid w:val="000D75D6"/>
    <w:rsid w:val="00260716"/>
    <w:rsid w:val="002C29A6"/>
    <w:rsid w:val="00323755"/>
    <w:rsid w:val="003650FC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946557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0368"/>
  <w15:chartTrackingRefBased/>
  <w15:docId w15:val="{604362A5-86BA-4957-AA06-CAB0E9D1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lasse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w3schools.com/html/html_classes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20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2024-02-22T12:35:00Z</dcterms:created>
  <dcterms:modified xsi:type="dcterms:W3CDTF">2024-02-22T12:55:00Z</dcterms:modified>
</cp:coreProperties>
</file>