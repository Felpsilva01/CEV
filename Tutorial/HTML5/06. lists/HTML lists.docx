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D3E3" w14:textId="565CB008" w:rsidR="003B5ECE" w:rsidRDefault="007C0D59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HTML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 w:rsidR="007D408D">
        <w:rPr>
          <w:rFonts w:ascii="Algerian" w:hAnsi="Algerian"/>
          <w:color w:val="BF8F00" w:themeColor="accent4" w:themeShade="BF"/>
        </w:rPr>
        <w:t>lists</w:t>
      </w:r>
      <w:proofErr w:type="spellEnd"/>
    </w:p>
    <w:p w14:paraId="6E84A466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71A3BD7C" w14:textId="632B5992" w:rsidR="004C0EA5" w:rsidRDefault="007C0D59" w:rsidP="004C0EA5">
      <w:pPr>
        <w:jc w:val="center"/>
        <w:rPr>
          <w:rFonts w:ascii="Verdana" w:hAnsi="Verdana"/>
          <w:sz w:val="44"/>
          <w:szCs w:val="44"/>
        </w:rPr>
      </w:pPr>
      <w:hyperlink r:id="rId5" w:history="1">
        <w:r w:rsidRPr="007C0D59">
          <w:rPr>
            <w:rStyle w:val="Hyperlink"/>
            <w:rFonts w:ascii="Verdana" w:hAnsi="Verdana"/>
            <w:sz w:val="44"/>
            <w:szCs w:val="44"/>
          </w:rPr>
          <w:t>LISTAS EM HTML</w:t>
        </w:r>
      </w:hyperlink>
    </w:p>
    <w:p w14:paraId="11180EFB" w14:textId="1C0ADB04" w:rsidR="007C0D59" w:rsidRDefault="007C0D59" w:rsidP="007C0D59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Existem três tipos de principais de listas em HTML: Listas não ordenadas, listas ordenadas e listas de definição. Essas listas permitem que os desenvolvedores agrupem um conjunto de itens relacionados em listas.</w:t>
      </w:r>
    </w:p>
    <w:p w14:paraId="6780DD0D" w14:textId="428BED07" w:rsidR="007C0D59" w:rsidRPr="007C0D59" w:rsidRDefault="007C0D59" w:rsidP="007C0D59">
      <w:pPr>
        <w:jc w:val="both"/>
        <w:rPr>
          <w:rFonts w:ascii="Verdana" w:hAnsi="Verdana"/>
          <w:b/>
          <w:bCs/>
          <w:sz w:val="32"/>
          <w:szCs w:val="32"/>
        </w:rPr>
      </w:pPr>
      <w:r w:rsidRPr="007C0D59">
        <w:rPr>
          <w:rFonts w:ascii="Verdana" w:hAnsi="Verdana"/>
          <w:b/>
          <w:bCs/>
          <w:sz w:val="32"/>
          <w:szCs w:val="32"/>
        </w:rPr>
        <w:t>LISTAS NÃO ORDENADAS</w:t>
      </w:r>
    </w:p>
    <w:p w14:paraId="3B3AC2D1" w14:textId="5E4B783F" w:rsidR="007C0D59" w:rsidRDefault="007C0D59" w:rsidP="007C0D59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As listas não ordenadas são usadas para itens que não precisam seguir uma ordem especifica. Os itens são geralmente marcados com símbolos de bala. Você pode usar a tag </w:t>
      </w:r>
      <w:r w:rsidRPr="007C0D59">
        <w:rPr>
          <w:rFonts w:ascii="Verdana" w:hAnsi="Verdana"/>
          <w:color w:val="FF0000"/>
          <w:sz w:val="32"/>
          <w:szCs w:val="32"/>
        </w:rPr>
        <w:t>&lt;</w:t>
      </w:r>
      <w:proofErr w:type="spellStart"/>
      <w:r w:rsidRPr="007C0D59">
        <w:rPr>
          <w:rFonts w:ascii="Verdana" w:hAnsi="Verdana"/>
          <w:color w:val="FF0000"/>
          <w:sz w:val="32"/>
          <w:szCs w:val="32"/>
        </w:rPr>
        <w:t>ul</w:t>
      </w:r>
      <w:proofErr w:type="spellEnd"/>
      <w:r w:rsidRPr="007C0D59">
        <w:rPr>
          <w:rFonts w:ascii="Verdana" w:hAnsi="Verdana"/>
          <w:color w:val="FF0000"/>
          <w:sz w:val="32"/>
          <w:szCs w:val="32"/>
        </w:rPr>
        <w:t xml:space="preserve">&gt; </w:t>
      </w:r>
      <w:r>
        <w:rPr>
          <w:rFonts w:ascii="Verdana" w:hAnsi="Verdana"/>
          <w:sz w:val="32"/>
          <w:szCs w:val="32"/>
        </w:rPr>
        <w:t xml:space="preserve">para definir uma lista não ordenada e a tag </w:t>
      </w:r>
      <w:r w:rsidRPr="007C0D59">
        <w:rPr>
          <w:rFonts w:ascii="Verdana" w:hAnsi="Verdana"/>
          <w:color w:val="FF0000"/>
          <w:sz w:val="32"/>
          <w:szCs w:val="32"/>
        </w:rPr>
        <w:t xml:space="preserve">&lt;li&gt; </w:t>
      </w:r>
      <w:r>
        <w:rPr>
          <w:rFonts w:ascii="Verdana" w:hAnsi="Verdana"/>
          <w:sz w:val="32"/>
          <w:szCs w:val="32"/>
        </w:rPr>
        <w:t>para cada item da lista.</w:t>
      </w:r>
    </w:p>
    <w:p w14:paraId="1050E786" w14:textId="56AC97EC" w:rsidR="007C0D59" w:rsidRPr="007C0D59" w:rsidRDefault="007C0D59" w:rsidP="007C0D59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364D1785" wp14:editId="11112411">
            <wp:extent cx="5400040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A91A" w14:textId="6CAB9049" w:rsidR="007C0D59" w:rsidRPr="007C0D59" w:rsidRDefault="007C0D59" w:rsidP="007C0D59">
      <w:pPr>
        <w:jc w:val="both"/>
        <w:rPr>
          <w:rFonts w:ascii="Verdana" w:hAnsi="Verdana"/>
          <w:b/>
          <w:bCs/>
          <w:sz w:val="32"/>
          <w:szCs w:val="32"/>
        </w:rPr>
      </w:pPr>
      <w:r w:rsidRPr="007C0D59">
        <w:rPr>
          <w:rFonts w:ascii="Verdana" w:hAnsi="Verdana"/>
          <w:b/>
          <w:bCs/>
          <w:sz w:val="32"/>
          <w:szCs w:val="32"/>
        </w:rPr>
        <w:t>LISTAS ORDENADAS</w:t>
      </w:r>
    </w:p>
    <w:p w14:paraId="0CCB3ABB" w14:textId="7E6A6A69" w:rsidR="007C0D59" w:rsidRPr="007C0D59" w:rsidRDefault="007C0D59" w:rsidP="007C0D59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As listas ordenadas são usadas para itens que precisar seguir uma ordem especifica, como uma lista numerada. Você pode usar a tag </w:t>
      </w:r>
      <w:r w:rsidRPr="007C0D59">
        <w:rPr>
          <w:rFonts w:ascii="Verdana" w:hAnsi="Verdana"/>
          <w:color w:val="FF0000"/>
          <w:sz w:val="32"/>
          <w:szCs w:val="32"/>
        </w:rPr>
        <w:t>&lt;</w:t>
      </w:r>
      <w:proofErr w:type="spellStart"/>
      <w:r w:rsidRPr="007C0D59">
        <w:rPr>
          <w:rFonts w:ascii="Verdana" w:hAnsi="Verdana"/>
          <w:color w:val="FF0000"/>
          <w:sz w:val="32"/>
          <w:szCs w:val="32"/>
        </w:rPr>
        <w:t>ol</w:t>
      </w:r>
      <w:proofErr w:type="spellEnd"/>
      <w:r w:rsidRPr="007C0D59">
        <w:rPr>
          <w:rFonts w:ascii="Verdana" w:hAnsi="Verdana"/>
          <w:color w:val="FF0000"/>
          <w:sz w:val="32"/>
          <w:szCs w:val="32"/>
        </w:rPr>
        <w:t xml:space="preserve">&gt; </w:t>
      </w:r>
      <w:r>
        <w:rPr>
          <w:rFonts w:ascii="Verdana" w:hAnsi="Verdana"/>
          <w:sz w:val="32"/>
          <w:szCs w:val="32"/>
        </w:rPr>
        <w:t xml:space="preserve">para definir uma lista ordenada e tag </w:t>
      </w:r>
      <w:r w:rsidRPr="007C0D59">
        <w:rPr>
          <w:rFonts w:ascii="Verdana" w:hAnsi="Verdana"/>
          <w:color w:val="FF0000"/>
          <w:sz w:val="32"/>
          <w:szCs w:val="32"/>
        </w:rPr>
        <w:t xml:space="preserve">&lt;li&gt; </w:t>
      </w:r>
      <w:r>
        <w:rPr>
          <w:rFonts w:ascii="Verdana" w:hAnsi="Verdana"/>
          <w:sz w:val="32"/>
          <w:szCs w:val="32"/>
        </w:rPr>
        <w:t>para cada item da lista.</w:t>
      </w:r>
    </w:p>
    <w:p w14:paraId="31A9358F" w14:textId="4E5D8AF8" w:rsidR="00535524" w:rsidRDefault="007D408D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 w:rsidR="007C0D59">
        <w:rPr>
          <w:noProof/>
        </w:rPr>
        <w:drawing>
          <wp:inline distT="0" distB="0" distL="0" distR="0" wp14:anchorId="4FDD07C1" wp14:editId="74F74D4D">
            <wp:extent cx="5400040" cy="1446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19A4" w14:textId="286CFF71" w:rsidR="007C0D59" w:rsidRDefault="007C0D59" w:rsidP="00323755">
      <w:pPr>
        <w:jc w:val="both"/>
        <w:rPr>
          <w:rFonts w:ascii="Verdana" w:hAnsi="Verdana"/>
          <w:noProof/>
          <w:sz w:val="32"/>
          <w:szCs w:val="32"/>
        </w:rPr>
      </w:pPr>
    </w:p>
    <w:p w14:paraId="78905D5A" w14:textId="08D9E690" w:rsidR="007C0D59" w:rsidRDefault="007C0D59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>LISTAS DE DEFINIÇÃO</w:t>
      </w:r>
    </w:p>
    <w:p w14:paraId="2A6ED4F7" w14:textId="4A0A915C" w:rsidR="007C0D59" w:rsidRDefault="007C0D59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 xml:space="preserve">As listas de definição são usadas para associar termos a suas definições. Você pode usar as tags </w:t>
      </w:r>
      <w:r w:rsidRPr="007C0D59">
        <w:rPr>
          <w:rFonts w:ascii="Verdana" w:hAnsi="Verdana"/>
          <w:noProof/>
          <w:color w:val="FF0000"/>
          <w:sz w:val="32"/>
          <w:szCs w:val="32"/>
        </w:rPr>
        <w:t xml:space="preserve">&lt;dl&gt; </w:t>
      </w:r>
      <w:r>
        <w:rPr>
          <w:rFonts w:ascii="Verdana" w:hAnsi="Verdana"/>
          <w:noProof/>
          <w:sz w:val="32"/>
          <w:szCs w:val="32"/>
        </w:rPr>
        <w:t xml:space="preserve">para definir a lista de definição, </w:t>
      </w:r>
      <w:r w:rsidRPr="007C0D59">
        <w:rPr>
          <w:rFonts w:ascii="Verdana" w:hAnsi="Verdana"/>
          <w:noProof/>
          <w:color w:val="FF0000"/>
          <w:sz w:val="32"/>
          <w:szCs w:val="32"/>
        </w:rPr>
        <w:t xml:space="preserve">&lt;dt&gt; </w:t>
      </w:r>
      <w:r>
        <w:rPr>
          <w:rFonts w:ascii="Verdana" w:hAnsi="Verdana"/>
          <w:noProof/>
          <w:sz w:val="32"/>
          <w:szCs w:val="32"/>
        </w:rPr>
        <w:t xml:space="preserve">para os termos e </w:t>
      </w:r>
      <w:r w:rsidRPr="007C0D59">
        <w:rPr>
          <w:rFonts w:ascii="Verdana" w:hAnsi="Verdana"/>
          <w:noProof/>
          <w:color w:val="FF0000"/>
          <w:sz w:val="32"/>
          <w:szCs w:val="32"/>
        </w:rPr>
        <w:t xml:space="preserve">&lt;dd&gt; </w:t>
      </w:r>
      <w:r>
        <w:rPr>
          <w:rFonts w:ascii="Verdana" w:hAnsi="Verdana"/>
          <w:noProof/>
          <w:sz w:val="32"/>
          <w:szCs w:val="32"/>
        </w:rPr>
        <w:t>para a definição.</w:t>
      </w:r>
    </w:p>
    <w:p w14:paraId="12775E6D" w14:textId="54300370" w:rsidR="007C0D59" w:rsidRDefault="007C0D59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36F433F" wp14:editId="3DB497CA">
            <wp:extent cx="5759450" cy="168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BE79" w14:textId="56C3AFA0" w:rsidR="007C0D59" w:rsidRPr="00323755" w:rsidRDefault="007C0D59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Você pode combiná-las e aninhá-las conforme necessário para criar estruturas mais complexas.</w:t>
      </w:r>
    </w:p>
    <w:sectPr w:rsidR="007C0D59" w:rsidRPr="00323755" w:rsidSect="007C0D59">
      <w:pgSz w:w="11906" w:h="16838"/>
      <w:pgMar w:top="1134" w:right="1418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8EE093D"/>
    <w:multiLevelType w:val="hybridMultilevel"/>
    <w:tmpl w:val="F3B0415C"/>
    <w:lvl w:ilvl="0" w:tplc="DDCA45E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59"/>
    <w:rsid w:val="000401B2"/>
    <w:rsid w:val="000D75D6"/>
    <w:rsid w:val="000F5D3D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79678B"/>
    <w:rsid w:val="007C0D59"/>
    <w:rsid w:val="007D408D"/>
    <w:rsid w:val="00930A82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91AF"/>
  <w15:chartTrackingRefBased/>
  <w15:docId w15:val="{2222BF8E-B94E-4185-A419-809375DF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html/html_list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28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2024-02-14T16:26:00Z</dcterms:created>
  <dcterms:modified xsi:type="dcterms:W3CDTF">2024-02-14T16:54:00Z</dcterms:modified>
</cp:coreProperties>
</file>