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E466" w14:textId="187D978B" w:rsidR="003B5ECE" w:rsidRDefault="00057F96" w:rsidP="004C0EA5">
      <w:pPr>
        <w:pStyle w:val="Title"/>
        <w:jc w:val="center"/>
        <w:rPr>
          <w:rFonts w:ascii="Algerian" w:hAnsi="Algerian"/>
        </w:rPr>
      </w:pPr>
      <w:proofErr w:type="spellStart"/>
      <w:r>
        <w:rPr>
          <w:rFonts w:ascii="Algerian" w:hAnsi="Algerian"/>
          <w:color w:val="0070C0"/>
        </w:rPr>
        <w:t>html</w:t>
      </w:r>
      <w:proofErr w:type="spellEnd"/>
      <w:r w:rsidR="004C0EA5" w:rsidRPr="004C0EA5">
        <w:rPr>
          <w:rFonts w:ascii="Algerian" w:hAnsi="Algerian"/>
          <w:color w:val="0070C0"/>
        </w:rPr>
        <w:t xml:space="preserve"> </w:t>
      </w:r>
      <w:r>
        <w:rPr>
          <w:rFonts w:ascii="Algerian" w:hAnsi="Algerian"/>
          <w:color w:val="BF8F00" w:themeColor="accent4" w:themeShade="BF"/>
        </w:rPr>
        <w:t>links</w:t>
      </w:r>
    </w:p>
    <w:p w14:paraId="063F03B6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3A7E21D4" w14:textId="50AE4519" w:rsidR="004C0EA5" w:rsidRPr="00057F96" w:rsidRDefault="00057F96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fldChar w:fldCharType="begin"/>
      </w:r>
      <w:r>
        <w:rPr>
          <w:rFonts w:ascii="Verdana" w:hAnsi="Verdana"/>
          <w:sz w:val="44"/>
          <w:szCs w:val="44"/>
        </w:rPr>
        <w:instrText xml:space="preserve"> HYPERLINK "https://www.w3schools.com/html/html_links.asp" </w:instrText>
      </w:r>
      <w:r>
        <w:rPr>
          <w:rFonts w:ascii="Verdana" w:hAnsi="Verdana"/>
          <w:sz w:val="44"/>
          <w:szCs w:val="44"/>
        </w:rPr>
      </w:r>
      <w:r>
        <w:rPr>
          <w:rFonts w:ascii="Verdana" w:hAnsi="Verdana"/>
          <w:sz w:val="44"/>
          <w:szCs w:val="44"/>
        </w:rPr>
        <w:fldChar w:fldCharType="separate"/>
      </w:r>
      <w:r w:rsidRPr="00057F96">
        <w:rPr>
          <w:rStyle w:val="Hyperlink"/>
          <w:rFonts w:ascii="Verdana" w:hAnsi="Verdana"/>
          <w:sz w:val="44"/>
          <w:szCs w:val="44"/>
        </w:rPr>
        <w:t>LINKS EM HTML</w:t>
      </w:r>
    </w:p>
    <w:p w14:paraId="13E48B26" w14:textId="1EE002DA" w:rsidR="00535524" w:rsidRDefault="00057F96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44"/>
          <w:szCs w:val="44"/>
        </w:rPr>
        <w:fldChar w:fldCharType="end"/>
      </w:r>
      <w:r>
        <w:rPr>
          <w:rFonts w:ascii="Verdana" w:hAnsi="Verdana"/>
          <w:sz w:val="32"/>
          <w:szCs w:val="32"/>
        </w:rPr>
        <w:tab/>
        <w:t>Os links têm extrema importância dentro de uma página web, pois é através deles que o usuário realiza a navegação entre páginas.</w:t>
      </w:r>
    </w:p>
    <w:p w14:paraId="12DA3107" w14:textId="1C563579" w:rsidR="00057F96" w:rsidRDefault="00057F96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Para criar um link, você deve utilizar a tag </w:t>
      </w:r>
      <w:r w:rsidRPr="00057F96">
        <w:rPr>
          <w:rFonts w:ascii="Verdana" w:hAnsi="Verdana"/>
          <w:color w:val="FF0000"/>
          <w:sz w:val="32"/>
          <w:szCs w:val="32"/>
        </w:rPr>
        <w:t xml:space="preserve">&lt;a&gt; </w:t>
      </w:r>
      <w:r>
        <w:rPr>
          <w:rFonts w:ascii="Verdana" w:hAnsi="Verdana"/>
          <w:sz w:val="32"/>
          <w:szCs w:val="32"/>
        </w:rPr>
        <w:t xml:space="preserve">(ancora) e o atributo </w:t>
      </w:r>
      <w:r w:rsidRPr="00057F96">
        <w:rPr>
          <w:rFonts w:ascii="Verdana" w:hAnsi="Verdana"/>
          <w:color w:val="FF0000"/>
          <w:sz w:val="32"/>
          <w:szCs w:val="32"/>
        </w:rPr>
        <w:t>href</w:t>
      </w:r>
      <w:r>
        <w:rPr>
          <w:rFonts w:ascii="Verdana" w:hAnsi="Verdana"/>
          <w:sz w:val="32"/>
          <w:szCs w:val="32"/>
        </w:rPr>
        <w:t xml:space="preserve"> para especificar a </w:t>
      </w:r>
      <w:r w:rsidRPr="00057F96">
        <w:rPr>
          <w:rFonts w:ascii="Verdana" w:hAnsi="Verdana"/>
          <w:color w:val="00B050"/>
          <w:sz w:val="32"/>
          <w:szCs w:val="32"/>
        </w:rPr>
        <w:t>URL</w:t>
      </w:r>
      <w:r>
        <w:rPr>
          <w:rFonts w:ascii="Verdana" w:hAnsi="Verdana"/>
          <w:sz w:val="32"/>
          <w:szCs w:val="32"/>
        </w:rPr>
        <w:t xml:space="preserve"> para qual o link deve apontar;</w:t>
      </w:r>
    </w:p>
    <w:p w14:paraId="3884BC1F" w14:textId="24E5F226" w:rsidR="00057F96" w:rsidRDefault="00057F96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5529896" wp14:editId="69A15AA6">
            <wp:extent cx="5817723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6104" cy="7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6529" w14:textId="5D9A4FFD" w:rsidR="00057F96" w:rsidRDefault="00057F96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Quando alguem clicar em “Visite Exemplo”, será redirecionado para o site;</w:t>
      </w:r>
    </w:p>
    <w:p w14:paraId="03FB90D4" w14:textId="203BAC12" w:rsidR="00057F96" w:rsidRDefault="00057F96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Você pode criar links para diferentes tipos de recursos, como páginas da web, arquivos locais, endereços de emails, entre outros.</w:t>
      </w:r>
    </w:p>
    <w:p w14:paraId="2B3366D3" w14:textId="71AF3B61" w:rsidR="00057F96" w:rsidRDefault="00057F96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057F96">
        <w:rPr>
          <w:rFonts w:ascii="Verdana" w:hAnsi="Verdana"/>
          <w:b/>
          <w:bCs/>
          <w:noProof/>
          <w:sz w:val="32"/>
          <w:szCs w:val="32"/>
        </w:rPr>
        <w:t>LINKS PARA PÁGINAS LOCAIS</w:t>
      </w:r>
    </w:p>
    <w:p w14:paraId="6A85EA0D" w14:textId="47815785" w:rsidR="00057F96" w:rsidRDefault="00057F96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Se você quiser criar um link para outra página em seu proprio site, você pode usar caminhos relativos;</w:t>
      </w:r>
    </w:p>
    <w:p w14:paraId="480771C4" w14:textId="05C8F4E0" w:rsidR="00057F96" w:rsidRDefault="00057F96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5BE3FEA" wp14:editId="6BB47A69">
            <wp:extent cx="5743136" cy="73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102" cy="7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EA0E" w14:textId="5103C977" w:rsidR="00057F96" w:rsidRDefault="00057F96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Neste caso, a página atual e a página de destino devem estar no mesmo diretório, ou você precisará especificar o caminho correto.</w:t>
      </w:r>
    </w:p>
    <w:p w14:paraId="1954B7E5" w14:textId="2BA63401" w:rsidR="00057F96" w:rsidRPr="00057F96" w:rsidRDefault="00057F96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057F96">
        <w:rPr>
          <w:rFonts w:ascii="Verdana" w:hAnsi="Verdana"/>
          <w:b/>
          <w:bCs/>
          <w:noProof/>
          <w:sz w:val="32"/>
          <w:szCs w:val="32"/>
        </w:rPr>
        <w:t>LINKS PARA ENDEREÇOS DE EMAIL</w:t>
      </w:r>
    </w:p>
    <w:p w14:paraId="2225E28E" w14:textId="7EDAE256" w:rsidR="00057F96" w:rsidRDefault="00057F96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Para criar um link para enviar um email, você usa o prefixo ‘</w:t>
      </w:r>
      <w:r w:rsidRPr="00057F96">
        <w:rPr>
          <w:rFonts w:ascii="Verdana" w:hAnsi="Verdana"/>
          <w:noProof/>
          <w:color w:val="00B050"/>
          <w:sz w:val="32"/>
          <w:szCs w:val="32"/>
        </w:rPr>
        <w:t>mailto:</w:t>
      </w:r>
      <w:r>
        <w:rPr>
          <w:rFonts w:ascii="Verdana" w:hAnsi="Verdana"/>
          <w:noProof/>
          <w:sz w:val="32"/>
          <w:szCs w:val="32"/>
        </w:rPr>
        <w:t xml:space="preserve">’ no atributo </w:t>
      </w:r>
      <w:r w:rsidRPr="00057F96">
        <w:rPr>
          <w:rFonts w:ascii="Verdana" w:hAnsi="Verdana"/>
          <w:noProof/>
          <w:color w:val="FF0000"/>
          <w:sz w:val="32"/>
          <w:szCs w:val="32"/>
        </w:rPr>
        <w:t>href</w:t>
      </w:r>
      <w:r>
        <w:rPr>
          <w:rFonts w:ascii="Verdana" w:hAnsi="Verdana"/>
          <w:noProof/>
          <w:sz w:val="32"/>
          <w:szCs w:val="32"/>
        </w:rPr>
        <w:t>;</w:t>
      </w:r>
    </w:p>
    <w:p w14:paraId="2E2A0816" w14:textId="153B3979" w:rsidR="00057F96" w:rsidRDefault="00057F96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177751" wp14:editId="338BCCC4">
            <wp:extent cx="5759450" cy="735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8843" w14:textId="1FA1F39E" w:rsidR="00057F96" w:rsidRPr="00057F96" w:rsidRDefault="00057F96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057F96">
        <w:rPr>
          <w:rFonts w:ascii="Verdana" w:hAnsi="Verdana"/>
          <w:b/>
          <w:bCs/>
          <w:noProof/>
          <w:sz w:val="32"/>
          <w:szCs w:val="32"/>
        </w:rPr>
        <w:t>LINKS PARA ARQUIVOS</w:t>
      </w:r>
    </w:p>
    <w:p w14:paraId="36A53197" w14:textId="21B10E3C" w:rsidR="00057F96" w:rsidRDefault="00057F96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Se você quiser criar um link para um arquivo local, você pode fazer assim:</w:t>
      </w:r>
    </w:p>
    <w:p w14:paraId="207BCCD2" w14:textId="7048FFC4" w:rsidR="00057F96" w:rsidRDefault="00057F96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1438334" wp14:editId="2841683F">
            <wp:extent cx="5759450" cy="735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FBF6" w14:textId="036F5A49" w:rsidR="00057F96" w:rsidRDefault="00057F96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Lembre-se sempre de fornecer caminhos corretos e válidos e de garantir o URL esteja bem formado.</w:t>
      </w:r>
      <w:r w:rsidR="009263DA">
        <w:rPr>
          <w:rFonts w:ascii="Verdana" w:hAnsi="Verdana"/>
          <w:noProof/>
          <w:sz w:val="32"/>
          <w:szCs w:val="32"/>
        </w:rPr>
        <w:t xml:space="preserve"> Utilize sempre texto descritivo para informar ao usuario aonde estão indo.</w:t>
      </w:r>
    </w:p>
    <w:p w14:paraId="61E74C41" w14:textId="39CAD3BC" w:rsidR="009263DA" w:rsidRDefault="009263DA" w:rsidP="00323755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9263DA">
        <w:rPr>
          <w:rFonts w:ascii="Verdana" w:hAnsi="Verdana"/>
          <w:b/>
          <w:bCs/>
          <w:noProof/>
          <w:sz w:val="32"/>
          <w:szCs w:val="32"/>
        </w:rPr>
        <w:t>ATRIBUTOS PARA LINKS</w:t>
      </w:r>
    </w:p>
    <w:p w14:paraId="3529B741" w14:textId="2244B9A0" w:rsidR="009263DA" w:rsidRDefault="009263DA" w:rsidP="00323755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ab/>
      </w:r>
      <w:r>
        <w:rPr>
          <w:rFonts w:ascii="Verdana" w:hAnsi="Verdana"/>
          <w:noProof/>
          <w:sz w:val="32"/>
          <w:szCs w:val="32"/>
        </w:rPr>
        <w:t>Além do atributo HREF, que é essencial para especificar o destino do link. Há outros atributos que você pode usar para personalizar e melhorar a funcionalidade dos links em HTML.</w:t>
      </w:r>
    </w:p>
    <w:p w14:paraId="4191F568" w14:textId="42E1387C" w:rsidR="009263DA" w:rsidRDefault="009263DA" w:rsidP="009263DA">
      <w:pPr>
        <w:pStyle w:val="ListParagraph"/>
        <w:numPr>
          <w:ilvl w:val="0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 w:rsidRPr="009263DA">
        <w:rPr>
          <w:rFonts w:ascii="Verdana" w:hAnsi="Verdana"/>
          <w:b/>
          <w:bCs/>
          <w:noProof/>
          <w:sz w:val="32"/>
          <w:szCs w:val="32"/>
        </w:rPr>
        <w:t>TARGET:</w:t>
      </w:r>
      <w:r>
        <w:rPr>
          <w:rFonts w:ascii="Verdana" w:hAnsi="Verdana"/>
          <w:noProof/>
          <w:sz w:val="32"/>
          <w:szCs w:val="32"/>
        </w:rPr>
        <w:t xml:space="preserve"> Este atributo especifica onde abrir o link:</w:t>
      </w:r>
    </w:p>
    <w:p w14:paraId="4E22013D" w14:textId="2D086A01" w:rsidR="009263DA" w:rsidRDefault="009263DA" w:rsidP="009263DA">
      <w:pPr>
        <w:pStyle w:val="ListParagraph"/>
        <w:numPr>
          <w:ilvl w:val="1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_blank: abre o link em uma nova janela ou guia;</w:t>
      </w:r>
    </w:p>
    <w:p w14:paraId="7FB1BD9C" w14:textId="522A95BC" w:rsidR="009263DA" w:rsidRDefault="009263DA" w:rsidP="009263DA">
      <w:pPr>
        <w:pStyle w:val="ListParagraph"/>
        <w:numPr>
          <w:ilvl w:val="1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_self: abre o link na mesma janela ou guia (padrão);</w:t>
      </w:r>
    </w:p>
    <w:p w14:paraId="7EDD5545" w14:textId="7FA5F05E" w:rsidR="009263DA" w:rsidRDefault="009263DA" w:rsidP="009263DA">
      <w:pPr>
        <w:pStyle w:val="ListParagraph"/>
        <w:numPr>
          <w:ilvl w:val="1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_parent: abre o link no quando pai, se houver;</w:t>
      </w:r>
    </w:p>
    <w:p w14:paraId="0BD3AFC0" w14:textId="2CC4A343" w:rsidR="009263DA" w:rsidRDefault="009263DA" w:rsidP="009263DA">
      <w:pPr>
        <w:pStyle w:val="ListParagraph"/>
        <w:numPr>
          <w:ilvl w:val="1"/>
          <w:numId w:val="5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_top: abre o link na janela superior, substituindo todas as molduras se houver;</w:t>
      </w:r>
    </w:p>
    <w:p w14:paraId="0EB80F45" w14:textId="0F4A9D2A" w:rsidR="009263DA" w:rsidRPr="009263DA" w:rsidRDefault="009263DA" w:rsidP="009263DA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C7BFA8C" wp14:editId="4FA2121C">
            <wp:extent cx="5759450" cy="741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560C" w14:textId="179D9869" w:rsidR="009263DA" w:rsidRPr="009263DA" w:rsidRDefault="009263DA" w:rsidP="009263DA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 w:rsidRPr="009263DA">
        <w:rPr>
          <w:rFonts w:ascii="Verdana" w:hAnsi="Verdana"/>
          <w:b/>
          <w:bCs/>
          <w:noProof/>
          <w:sz w:val="32"/>
          <w:szCs w:val="32"/>
        </w:rPr>
        <w:t>TITLE</w:t>
      </w:r>
      <w:r>
        <w:rPr>
          <w:rFonts w:ascii="Verdana" w:hAnsi="Verdana"/>
          <w:b/>
          <w:bCs/>
          <w:noProof/>
          <w:sz w:val="32"/>
          <w:szCs w:val="32"/>
        </w:rPr>
        <w:t xml:space="preserve">: </w:t>
      </w:r>
      <w:r>
        <w:rPr>
          <w:rFonts w:ascii="Verdana" w:hAnsi="Verdana"/>
          <w:noProof/>
          <w:sz w:val="32"/>
          <w:szCs w:val="32"/>
        </w:rPr>
        <w:t>Este atributo fornece um texto de dica que aparece quando você passa o mouse sobre o link. É util para fornecer informações adicionais.</w:t>
      </w:r>
    </w:p>
    <w:p w14:paraId="13ECBEA0" w14:textId="57D328D1" w:rsidR="009263DA" w:rsidRDefault="009263DA" w:rsidP="00067D97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349359" wp14:editId="50647E39">
            <wp:extent cx="5788025" cy="7453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924" cy="7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C718" w14:textId="3D33C151" w:rsidR="009263DA" w:rsidRPr="00067D97" w:rsidRDefault="009263DA" w:rsidP="009263DA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 xml:space="preserve">REL: </w:t>
      </w:r>
      <w:r>
        <w:rPr>
          <w:rFonts w:ascii="Verdana" w:hAnsi="Verdana"/>
          <w:noProof/>
          <w:sz w:val="32"/>
          <w:szCs w:val="32"/>
        </w:rPr>
        <w:t xml:space="preserve">Este atributo especifica a relação entre o documento atual e o recurso vinculado. </w:t>
      </w:r>
    </w:p>
    <w:p w14:paraId="058C21B0" w14:textId="7FC2992C" w:rsidR="00067D97" w:rsidRPr="00067D97" w:rsidRDefault="00067D97" w:rsidP="00067D97">
      <w:pPr>
        <w:pStyle w:val="ListParagraph"/>
        <w:numPr>
          <w:ilvl w:val="1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Next: indica que o link é para a proxima parte do documento atual;</w:t>
      </w:r>
    </w:p>
    <w:p w14:paraId="677B223F" w14:textId="32300893" w:rsidR="00067D97" w:rsidRPr="00067D97" w:rsidRDefault="00067D97" w:rsidP="00067D97">
      <w:pPr>
        <w:pStyle w:val="ListParagraph"/>
        <w:numPr>
          <w:ilvl w:val="1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Prev: indica que o link é para a parte anterior do documento atual;</w:t>
      </w:r>
    </w:p>
    <w:p w14:paraId="286A58A4" w14:textId="64DEDDD1" w:rsidR="00067D97" w:rsidRPr="00067D97" w:rsidRDefault="00067D97" w:rsidP="00067D97">
      <w:pPr>
        <w:pStyle w:val="ListParagraph"/>
        <w:numPr>
          <w:ilvl w:val="1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Author: indica que é um link para o site do autor do artigo atual;</w:t>
      </w:r>
    </w:p>
    <w:p w14:paraId="753435D4" w14:textId="4F8A9309" w:rsidR="00067D97" w:rsidRPr="00067D97" w:rsidRDefault="00067D97" w:rsidP="00067D97">
      <w:pPr>
        <w:pStyle w:val="ListParagraph"/>
        <w:numPr>
          <w:ilvl w:val="1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External: indica que é um link para outro site que não faz parte do site atual;</w:t>
      </w:r>
    </w:p>
    <w:p w14:paraId="52306751" w14:textId="50EA40DD" w:rsidR="00067D97" w:rsidRPr="00067D97" w:rsidRDefault="00067D97" w:rsidP="00067D97">
      <w:pPr>
        <w:pStyle w:val="ListParagraph"/>
        <w:numPr>
          <w:ilvl w:val="1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Nofollow: indica que é um link para um site não endossado, como link pago;</w:t>
      </w:r>
    </w:p>
    <w:p w14:paraId="45C74024" w14:textId="3A4B25D4" w:rsidR="00067D97" w:rsidRDefault="00067D97" w:rsidP="00067D97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9F8F3C3" wp14:editId="0511ECFF">
            <wp:extent cx="5759450" cy="741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F6AD" w14:textId="462D58AA" w:rsidR="00067D97" w:rsidRPr="00067D97" w:rsidRDefault="00067D97" w:rsidP="00067D97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 xml:space="preserve">DOWNLOAD: </w:t>
      </w:r>
      <w:r>
        <w:rPr>
          <w:rFonts w:ascii="Verdana" w:hAnsi="Verdana"/>
          <w:noProof/>
          <w:sz w:val="32"/>
          <w:szCs w:val="32"/>
        </w:rPr>
        <w:t>Este atributo sugere ao navegador que o link deve ser baixado em vez de navedao. Pode ser útil para liks que apontam para arquivos.</w:t>
      </w:r>
    </w:p>
    <w:p w14:paraId="54AF58B5" w14:textId="36F432E0" w:rsidR="00067D97" w:rsidRPr="00067D97" w:rsidRDefault="00067D97" w:rsidP="00067D97">
      <w:pPr>
        <w:pStyle w:val="ListParagraph"/>
        <w:numPr>
          <w:ilvl w:val="1"/>
          <w:numId w:val="5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Type: especifica o tipo MIME do arquivo vinculado, garantindo que o navegador saiba como lidar com o arquivo.</w:t>
      </w:r>
    </w:p>
    <w:p w14:paraId="515088ED" w14:textId="0A91C628" w:rsidR="00067D97" w:rsidRDefault="00067D97" w:rsidP="00067D97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334546A" wp14:editId="23FBB66A">
            <wp:extent cx="5759450" cy="1139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37E2" w14:textId="77777777" w:rsidR="00067D97" w:rsidRPr="00067D97" w:rsidRDefault="00067D97" w:rsidP="00067D97">
      <w:pPr>
        <w:jc w:val="both"/>
        <w:rPr>
          <w:rFonts w:ascii="Verdana" w:hAnsi="Verdana"/>
          <w:sz w:val="32"/>
          <w:szCs w:val="32"/>
        </w:rPr>
      </w:pPr>
      <w:r w:rsidRPr="00067D97">
        <w:rPr>
          <w:rFonts w:ascii="Verdana" w:hAnsi="Verdana"/>
          <w:sz w:val="32"/>
          <w:szCs w:val="32"/>
        </w:rPr>
        <w:t>Estes são apenas alguns exemplos de atributos que você pode usar para personalizar seus links em HTML. A escolha dos atributos dependerá das necessidades específicas do seu projeto.</w:t>
      </w:r>
    </w:p>
    <w:p w14:paraId="156BACDC" w14:textId="77777777" w:rsidR="00067D97" w:rsidRPr="00067D97" w:rsidRDefault="00067D97" w:rsidP="00067D97">
      <w:pPr>
        <w:jc w:val="both"/>
        <w:rPr>
          <w:rFonts w:ascii="Verdana" w:hAnsi="Verdana"/>
          <w:b/>
          <w:bCs/>
          <w:noProof/>
          <w:sz w:val="32"/>
          <w:szCs w:val="32"/>
        </w:rPr>
      </w:pPr>
    </w:p>
    <w:sectPr w:rsidR="00067D97" w:rsidRPr="00067D97" w:rsidSect="00057F96">
      <w:pgSz w:w="11906" w:h="16838"/>
      <w:pgMar w:top="1134" w:right="1418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79A"/>
    <w:multiLevelType w:val="hybridMultilevel"/>
    <w:tmpl w:val="3BDC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96"/>
    <w:rsid w:val="000401B2"/>
    <w:rsid w:val="00057F96"/>
    <w:rsid w:val="00067D97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79678B"/>
    <w:rsid w:val="007D408D"/>
    <w:rsid w:val="009263DA"/>
    <w:rsid w:val="00930A82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5D35"/>
  <w15:chartTrackingRefBased/>
  <w15:docId w15:val="{05B5F678-5CEF-4517-827C-DC50FF67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8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69925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3509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096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9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589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28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113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27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2024-02-14T16:54:00Z</dcterms:created>
  <dcterms:modified xsi:type="dcterms:W3CDTF">2024-02-14T17:21:00Z</dcterms:modified>
</cp:coreProperties>
</file>