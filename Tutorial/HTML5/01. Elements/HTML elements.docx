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72E6" w14:textId="49BC4400" w:rsidR="003B5ECE" w:rsidRDefault="00CC3BA2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HTML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elements</w:t>
      </w:r>
      <w:proofErr w:type="spellEnd"/>
    </w:p>
    <w:p w14:paraId="0C36C19E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F569519" w14:textId="02CD40EB" w:rsidR="00535524" w:rsidRDefault="00CC3BA2" w:rsidP="00CC3BA2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Pr="00CC3BA2">
          <w:rPr>
            <w:rStyle w:val="Hyperlink"/>
            <w:rFonts w:ascii="Verdana" w:hAnsi="Verdana"/>
            <w:sz w:val="44"/>
            <w:szCs w:val="44"/>
          </w:rPr>
          <w:t>Elementos em HTML</w:t>
        </w:r>
      </w:hyperlink>
    </w:p>
    <w:p w14:paraId="17402CF3" w14:textId="71F96B7C" w:rsidR="00CC3BA2" w:rsidRDefault="00CC3BA2" w:rsidP="00CC3BA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 </w:t>
      </w:r>
      <w:r w:rsidRPr="00CC3BA2">
        <w:rPr>
          <w:rFonts w:ascii="Verdana" w:hAnsi="Verdana"/>
          <w:b/>
          <w:bCs/>
          <w:sz w:val="32"/>
          <w:szCs w:val="32"/>
        </w:rPr>
        <w:t xml:space="preserve">Hypertext Markup </w:t>
      </w:r>
      <w:proofErr w:type="spellStart"/>
      <w:r w:rsidRPr="00CC3BA2">
        <w:rPr>
          <w:rFonts w:ascii="Verdana" w:hAnsi="Verdana"/>
          <w:b/>
          <w:bCs/>
          <w:sz w:val="32"/>
          <w:szCs w:val="32"/>
        </w:rPr>
        <w:t>Language</w:t>
      </w:r>
      <w:proofErr w:type="spellEnd"/>
      <w:r>
        <w:rPr>
          <w:rFonts w:ascii="Verdana" w:hAnsi="Verdana"/>
          <w:sz w:val="32"/>
          <w:szCs w:val="32"/>
        </w:rPr>
        <w:t xml:space="preserve"> é a linguagem de marcação padrão para criar página web. Ela utiliza uma série de elementos para estruturar o conteúdo de uma página. Abaixo estão alguns elementos HTML básicos:</w:t>
      </w:r>
    </w:p>
    <w:p w14:paraId="22BD14ED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 xml:space="preserve">&lt;!DOCTYPE </w:t>
      </w:r>
      <w:proofErr w:type="spellStart"/>
      <w:r w:rsidRPr="00CC3BA2">
        <w:rPr>
          <w:rFonts w:ascii="Verdana" w:hAnsi="Verdana"/>
          <w:sz w:val="32"/>
          <w:szCs w:val="32"/>
        </w:rPr>
        <w:t>html</w:t>
      </w:r>
      <w:proofErr w:type="spellEnd"/>
      <w:r w:rsidRPr="00CC3BA2">
        <w:rPr>
          <w:rFonts w:ascii="Verdana" w:hAnsi="Verdana"/>
          <w:sz w:val="32"/>
          <w:szCs w:val="32"/>
        </w:rPr>
        <w:t>&gt;: Define a versão do HTML sendo utilizada (geralmente HTML5).</w:t>
      </w:r>
    </w:p>
    <w:p w14:paraId="4AD88BAF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html</w:t>
      </w:r>
      <w:proofErr w:type="spellEnd"/>
      <w:r w:rsidRPr="00CC3BA2">
        <w:rPr>
          <w:rFonts w:ascii="Verdana" w:hAnsi="Verdana"/>
          <w:sz w:val="32"/>
          <w:szCs w:val="32"/>
        </w:rPr>
        <w:t>&gt;: Envolve todo o conteúdo da página.</w:t>
      </w:r>
    </w:p>
    <w:p w14:paraId="70738C44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head</w:t>
      </w:r>
      <w:proofErr w:type="spellEnd"/>
      <w:r w:rsidRPr="00CC3BA2">
        <w:rPr>
          <w:rFonts w:ascii="Verdana" w:hAnsi="Verdana"/>
          <w:sz w:val="32"/>
          <w:szCs w:val="32"/>
        </w:rPr>
        <w:t xml:space="preserve">&gt;: Contém informações sobre o documento, como o título da página, meta </w:t>
      </w:r>
      <w:proofErr w:type="spellStart"/>
      <w:r w:rsidRPr="00CC3BA2">
        <w:rPr>
          <w:rFonts w:ascii="Verdana" w:hAnsi="Verdana"/>
          <w:sz w:val="32"/>
          <w:szCs w:val="32"/>
        </w:rPr>
        <w:t>tags</w:t>
      </w:r>
      <w:proofErr w:type="spellEnd"/>
      <w:r w:rsidRPr="00CC3BA2">
        <w:rPr>
          <w:rFonts w:ascii="Verdana" w:hAnsi="Verdana"/>
          <w:sz w:val="32"/>
          <w:szCs w:val="32"/>
        </w:rPr>
        <w:t>, e referências a estilos e scripts.</w:t>
      </w:r>
    </w:p>
    <w:p w14:paraId="1BD908C9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title</w:t>
      </w:r>
      <w:proofErr w:type="spellEnd"/>
      <w:r w:rsidRPr="00CC3BA2">
        <w:rPr>
          <w:rFonts w:ascii="Verdana" w:hAnsi="Verdana"/>
          <w:sz w:val="32"/>
          <w:szCs w:val="32"/>
        </w:rPr>
        <w:t>&gt;: Define o título da página, que é exibido na aba do navegador.</w:t>
      </w:r>
    </w:p>
    <w:p w14:paraId="7032D910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&lt;body&gt;: Contém o conteúdo visível da página, como texto, imagens, links, etc.</w:t>
      </w:r>
    </w:p>
    <w:p w14:paraId="69BE370B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&lt;h1&gt;, &lt;h2&gt;, ..., &lt;h6&gt;: Cabeçalhos de diferentes níveis, do mais importante (&lt;h1&gt;) ao menos importante (&lt;h6&gt;).</w:t>
      </w:r>
    </w:p>
    <w:p w14:paraId="41528121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&lt;p&gt;: Define um parágrafo.</w:t>
      </w:r>
    </w:p>
    <w:p w14:paraId="1530AA8E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&lt;a&gt;: Cria um link para outra página ou recurso.</w:t>
      </w:r>
    </w:p>
    <w:p w14:paraId="070BBBB7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img</w:t>
      </w:r>
      <w:proofErr w:type="spellEnd"/>
      <w:r w:rsidRPr="00CC3BA2">
        <w:rPr>
          <w:rFonts w:ascii="Verdana" w:hAnsi="Verdana"/>
          <w:sz w:val="32"/>
          <w:szCs w:val="32"/>
        </w:rPr>
        <w:t>&gt;: Insere uma imagem na página.</w:t>
      </w:r>
    </w:p>
    <w:p w14:paraId="682D22CF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ul</w:t>
      </w:r>
      <w:proofErr w:type="spellEnd"/>
      <w:r w:rsidRPr="00CC3BA2">
        <w:rPr>
          <w:rFonts w:ascii="Verdana" w:hAnsi="Verdana"/>
          <w:sz w:val="32"/>
          <w:szCs w:val="32"/>
        </w:rPr>
        <w:t>&gt;: Define uma lista não ordenada.</w:t>
      </w:r>
    </w:p>
    <w:p w14:paraId="269D5C68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lastRenderedPageBreak/>
        <w:t>&lt;</w:t>
      </w:r>
      <w:proofErr w:type="spellStart"/>
      <w:r w:rsidRPr="00CC3BA2">
        <w:rPr>
          <w:rFonts w:ascii="Verdana" w:hAnsi="Verdana"/>
          <w:sz w:val="32"/>
          <w:szCs w:val="32"/>
        </w:rPr>
        <w:t>ol</w:t>
      </w:r>
      <w:proofErr w:type="spellEnd"/>
      <w:r w:rsidRPr="00CC3BA2">
        <w:rPr>
          <w:rFonts w:ascii="Verdana" w:hAnsi="Verdana"/>
          <w:sz w:val="32"/>
          <w:szCs w:val="32"/>
        </w:rPr>
        <w:t>&gt;: Define uma lista ordenada.</w:t>
      </w:r>
    </w:p>
    <w:p w14:paraId="7DEEC942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&lt;li&gt;: Representa um item de uma lista (&lt;</w:t>
      </w:r>
      <w:proofErr w:type="spellStart"/>
      <w:r w:rsidRPr="00CC3BA2">
        <w:rPr>
          <w:rFonts w:ascii="Verdana" w:hAnsi="Verdana"/>
          <w:sz w:val="32"/>
          <w:szCs w:val="32"/>
        </w:rPr>
        <w:t>ul</w:t>
      </w:r>
      <w:proofErr w:type="spellEnd"/>
      <w:r w:rsidRPr="00CC3BA2">
        <w:rPr>
          <w:rFonts w:ascii="Verdana" w:hAnsi="Verdana"/>
          <w:sz w:val="32"/>
          <w:szCs w:val="32"/>
        </w:rPr>
        <w:t>&gt; ou &lt;</w:t>
      </w:r>
      <w:proofErr w:type="spellStart"/>
      <w:r w:rsidRPr="00CC3BA2">
        <w:rPr>
          <w:rFonts w:ascii="Verdana" w:hAnsi="Verdana"/>
          <w:sz w:val="32"/>
          <w:szCs w:val="32"/>
        </w:rPr>
        <w:t>ol</w:t>
      </w:r>
      <w:proofErr w:type="spellEnd"/>
      <w:r w:rsidRPr="00CC3BA2">
        <w:rPr>
          <w:rFonts w:ascii="Verdana" w:hAnsi="Verdana"/>
          <w:sz w:val="32"/>
          <w:szCs w:val="32"/>
        </w:rPr>
        <w:t>&gt;).</w:t>
      </w:r>
    </w:p>
    <w:p w14:paraId="4CABF41E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br</w:t>
      </w:r>
      <w:proofErr w:type="spellEnd"/>
      <w:r w:rsidRPr="00CC3BA2">
        <w:rPr>
          <w:rFonts w:ascii="Verdana" w:hAnsi="Verdana"/>
          <w:sz w:val="32"/>
          <w:szCs w:val="32"/>
        </w:rPr>
        <w:t>&gt;: Cria uma quebra de linha.</w:t>
      </w:r>
    </w:p>
    <w:p w14:paraId="7BC10893" w14:textId="77777777" w:rsidR="00CC3BA2" w:rsidRP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hr</w:t>
      </w:r>
      <w:proofErr w:type="spellEnd"/>
      <w:r w:rsidRPr="00CC3BA2">
        <w:rPr>
          <w:rFonts w:ascii="Verdana" w:hAnsi="Verdana"/>
          <w:sz w:val="32"/>
          <w:szCs w:val="32"/>
        </w:rPr>
        <w:t>&gt;: Insere uma linha horizontal.</w:t>
      </w:r>
    </w:p>
    <w:p w14:paraId="3772DBE6" w14:textId="7560118E" w:rsidR="00CC3BA2" w:rsidRDefault="00CC3BA2" w:rsidP="00CC3BA2">
      <w:pPr>
        <w:ind w:left="708"/>
        <w:rPr>
          <w:rFonts w:ascii="Verdana" w:hAnsi="Verdana"/>
          <w:sz w:val="32"/>
          <w:szCs w:val="32"/>
        </w:rPr>
      </w:pPr>
      <w:r w:rsidRPr="00CC3BA2">
        <w:rPr>
          <w:rFonts w:ascii="Verdana" w:hAnsi="Verdana"/>
          <w:sz w:val="32"/>
          <w:szCs w:val="32"/>
        </w:rPr>
        <w:t>&lt;</w:t>
      </w:r>
      <w:proofErr w:type="spellStart"/>
      <w:r w:rsidRPr="00CC3BA2">
        <w:rPr>
          <w:rFonts w:ascii="Verdana" w:hAnsi="Verdana"/>
          <w:sz w:val="32"/>
          <w:szCs w:val="32"/>
        </w:rPr>
        <w:t>div</w:t>
      </w:r>
      <w:proofErr w:type="spellEnd"/>
      <w:r w:rsidRPr="00CC3BA2">
        <w:rPr>
          <w:rFonts w:ascii="Verdana" w:hAnsi="Verdana"/>
          <w:sz w:val="32"/>
          <w:szCs w:val="32"/>
        </w:rPr>
        <w:t>&gt;: Cria uma divisão ou seção na página, frequentemente usada para aplicar estilos ou organizar o layout.</w:t>
      </w:r>
    </w:p>
    <w:p w14:paraId="018E69B4" w14:textId="3BCF96F8" w:rsidR="00CC3BA2" w:rsidRPr="00CC3BA2" w:rsidRDefault="00CC3BA2" w:rsidP="00CC3BA2">
      <w:pPr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5DF76FF" wp14:editId="4EB9B7F2">
            <wp:extent cx="540004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7201" w14:textId="63751CBC" w:rsidR="00CC3BA2" w:rsidRPr="00CC3BA2" w:rsidRDefault="00CC3BA2" w:rsidP="00CC3BA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Esses são apenas alguns dos elementos HTML básicos. À medida que você ganha mais experiencia, poderá explorar elementos mais avançados e aprender sobre atributos.</w:t>
      </w:r>
    </w:p>
    <w:sectPr w:rsidR="00CC3BA2" w:rsidRPr="00CC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4659"/>
    <w:multiLevelType w:val="multilevel"/>
    <w:tmpl w:val="2472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2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CC3BA2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C2C8"/>
  <w15:chartTrackingRefBased/>
  <w15:docId w15:val="{D62F9A4E-8C3C-4328-B3A8-25FD34AC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C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3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html_elements.as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2024-02-11T15:08:00Z</dcterms:created>
  <dcterms:modified xsi:type="dcterms:W3CDTF">2024-02-11T15:14:00Z</dcterms:modified>
</cp:coreProperties>
</file>